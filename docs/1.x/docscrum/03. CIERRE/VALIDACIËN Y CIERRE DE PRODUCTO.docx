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561B2" w14:textId="77777777" w:rsidR="001040C7" w:rsidRDefault="001040C7">
      <w:pPr>
        <w:pStyle w:val="Subttulo"/>
        <w:rPr>
          <w:rFonts w:ascii="Arial" w:hAnsi="Arial" w:cs="Arial"/>
        </w:rPr>
      </w:pPr>
    </w:p>
    <w:p w14:paraId="6BD561E1" w14:textId="68C771DA" w:rsidR="00C038F7" w:rsidRPr="00995CED" w:rsidRDefault="005624A8" w:rsidP="00D56CFB">
      <w:pPr>
        <w:pStyle w:val="Ttulo1"/>
      </w:pPr>
      <w:r>
        <w:rPr>
          <w:lang w:val="es-ES"/>
        </w:rPr>
        <w:t>Validación y</w:t>
      </w:r>
      <w:r w:rsidR="00DD5BA0">
        <w:rPr>
          <w:lang w:val="es-ES"/>
        </w:rPr>
        <w:t xml:space="preserve"> </w:t>
      </w:r>
      <w:r w:rsidR="00216E22">
        <w:t>C</w:t>
      </w:r>
      <w:r w:rsidR="004C314B">
        <w:t>ierre</w:t>
      </w:r>
      <w:r w:rsidR="00216E22">
        <w:t xml:space="preserve"> de</w:t>
      </w:r>
      <w:r w:rsidR="00D56CFB">
        <w:t xml:space="preserve"> PR</w:t>
      </w:r>
      <w:r>
        <w:t>oducto</w:t>
      </w:r>
    </w:p>
    <w:p w14:paraId="6BD561E2" w14:textId="6A2D063A" w:rsidR="0014610C" w:rsidRDefault="00BA3457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Nombre del Proyecto</w:t>
      </w:r>
      <w:r w:rsidR="00D56CFB">
        <w:rPr>
          <w:rFonts w:ascii="Arial" w:hAnsi="Arial" w:cs="Arial"/>
          <w:b/>
        </w:rPr>
        <w:t>:</w:t>
      </w:r>
      <w:r w:rsidR="009617F0">
        <w:rPr>
          <w:rFonts w:ascii="Arial" w:hAnsi="Arial" w:cs="Arial"/>
          <w:b/>
        </w:rPr>
        <w:t xml:space="preserve"> </w:t>
      </w:r>
      <w:proofErr w:type="spellStart"/>
      <w:r w:rsidR="009617F0">
        <w:rPr>
          <w:rFonts w:ascii="Arial" w:hAnsi="Arial" w:cs="Arial"/>
          <w:b/>
        </w:rPr>
        <w:t>Dely</w:t>
      </w:r>
      <w:r w:rsidR="005624A8">
        <w:rPr>
          <w:rFonts w:ascii="Arial" w:hAnsi="Arial" w:cs="Arial"/>
          <w:b/>
        </w:rPr>
        <w:t>A</w:t>
      </w:r>
      <w:r w:rsidR="009617F0">
        <w:rPr>
          <w:rFonts w:ascii="Arial" w:hAnsi="Arial" w:cs="Arial"/>
          <w:b/>
        </w:rPr>
        <w:t>pp</w:t>
      </w:r>
      <w:proofErr w:type="spellEnd"/>
    </w:p>
    <w:p w14:paraId="6BD561E3" w14:textId="39EC544A" w:rsidR="00AF7399" w:rsidRDefault="009617F0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Jefe</w:t>
      </w:r>
      <w:r w:rsidR="005462CF">
        <w:rPr>
          <w:rFonts w:ascii="Arial" w:hAnsi="Arial" w:cs="Arial"/>
          <w:b/>
        </w:rPr>
        <w:t xml:space="preserve"> del Proyecto</w:t>
      </w:r>
      <w:r w:rsidR="00AF7399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Nicolás González Araneda</w:t>
      </w:r>
    </w:p>
    <w:p w14:paraId="6BD561E4" w14:textId="2018E72C" w:rsidR="00BA3457" w:rsidRDefault="00BA3457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Fecha:</w:t>
      </w:r>
      <w:r w:rsidR="009617F0">
        <w:rPr>
          <w:rFonts w:ascii="Arial" w:hAnsi="Arial" w:cs="Arial"/>
          <w:b/>
        </w:rPr>
        <w:t xml:space="preserve"> 18-02-2021</w:t>
      </w:r>
    </w:p>
    <w:p w14:paraId="6BD561E5" w14:textId="77777777" w:rsidR="004C314B" w:rsidRPr="00D56CFB" w:rsidRDefault="004C314B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tbl>
      <w:tblPr>
        <w:tblW w:w="9367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899"/>
        <w:gridCol w:w="992"/>
        <w:gridCol w:w="5476"/>
      </w:tblGrid>
      <w:tr w:rsidR="004C314B" w:rsidRPr="00357147" w14:paraId="6BD561E7" w14:textId="77777777" w:rsidTr="005359A5">
        <w:trPr>
          <w:cantSplit/>
          <w:trHeight w:val="669"/>
          <w:jc w:val="center"/>
        </w:trPr>
        <w:tc>
          <w:tcPr>
            <w:tcW w:w="93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E6" w14:textId="1EEDDF63" w:rsidR="004C314B" w:rsidRPr="00357147" w:rsidRDefault="004C314B" w:rsidP="005462C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Cierre por parte del </w:t>
            </w:r>
            <w:r w:rsidR="00EF0180">
              <w:rPr>
                <w:rFonts w:ascii="Arial" w:hAnsi="Arial" w:cs="Arial"/>
                <w:b/>
                <w:bCs/>
              </w:rPr>
              <w:t>Dueño</w:t>
            </w:r>
            <w:r w:rsidR="00A155E5">
              <w:rPr>
                <w:rFonts w:ascii="Arial" w:hAnsi="Arial" w:cs="Arial"/>
                <w:b/>
                <w:bCs/>
              </w:rPr>
              <w:t>/a</w:t>
            </w:r>
            <w:r w:rsidR="00EF0180">
              <w:rPr>
                <w:rFonts w:ascii="Arial" w:hAnsi="Arial" w:cs="Arial"/>
                <w:b/>
                <w:bCs/>
              </w:rPr>
              <w:t xml:space="preserve"> del </w:t>
            </w:r>
            <w:r w:rsidR="005462CF">
              <w:rPr>
                <w:rFonts w:ascii="Arial" w:hAnsi="Arial" w:cs="Arial"/>
                <w:b/>
                <w:bCs/>
              </w:rPr>
              <w:t>Proyecto</w:t>
            </w:r>
          </w:p>
        </w:tc>
      </w:tr>
      <w:tr w:rsidR="004C314B" w:rsidRPr="00357147" w14:paraId="6BD561EB" w14:textId="77777777" w:rsidTr="004C314B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8" w14:textId="77777777" w:rsidR="004C314B" w:rsidRDefault="004C314B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Pregunta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9" w14:textId="77777777" w:rsidR="004C314B" w:rsidRPr="004C314B" w:rsidRDefault="004C314B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C3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Sí/No</w:t>
            </w:r>
          </w:p>
        </w:tc>
        <w:tc>
          <w:tcPr>
            <w:tcW w:w="54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A" w14:textId="77777777" w:rsidR="004C314B" w:rsidRPr="004C314B" w:rsidRDefault="00AF7399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Justificación</w:t>
            </w:r>
          </w:p>
        </w:tc>
      </w:tr>
      <w:tr w:rsidR="004C314B" w:rsidRPr="00357147" w14:paraId="6BD561EF" w14:textId="77777777" w:rsidTr="004C314B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C" w14:textId="77777777" w:rsidR="004C314B" w:rsidRDefault="004C314B" w:rsidP="004C314B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¿Se han cumplido los objetivos del proyecto?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D" w14:textId="77777777" w:rsidR="004C314B" w:rsidRPr="004C314B" w:rsidRDefault="004C314B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4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E" w14:textId="77777777" w:rsidR="004C314B" w:rsidRPr="004C314B" w:rsidRDefault="004C314B" w:rsidP="004C314B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4C314B" w:rsidRPr="00357147" w14:paraId="6BD561F3" w14:textId="77777777" w:rsidTr="004C314B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F0" w14:textId="77777777" w:rsidR="004C314B" w:rsidRDefault="004C314B" w:rsidP="00AF7399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¿Se han </w:t>
            </w:r>
            <w:r w:rsidR="00AF739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culminado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todos los entregables del proyecto?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F1" w14:textId="77777777" w:rsidR="004C314B" w:rsidRPr="004C314B" w:rsidRDefault="004C314B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4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F2" w14:textId="77777777" w:rsidR="004C314B" w:rsidRPr="004C314B" w:rsidRDefault="004C314B" w:rsidP="004C314B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4C314B" w:rsidRPr="00357147" w14:paraId="6BD561F7" w14:textId="77777777" w:rsidTr="004C314B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4" w14:textId="1F87AFAC" w:rsidR="004C314B" w:rsidRDefault="004C314B" w:rsidP="00EF0180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¿Está el </w:t>
            </w:r>
            <w:r w:rsidR="00DD5BA0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dueño del producto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satisfecho del resultado global del proyecto?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5" w14:textId="77777777" w:rsidR="004C314B" w:rsidRPr="004C314B" w:rsidRDefault="004C314B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6" w14:textId="77777777" w:rsidR="004C314B" w:rsidRPr="004C314B" w:rsidRDefault="004C314B" w:rsidP="004C314B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4C314B" w:rsidRPr="00357147" w14:paraId="6BD561FA" w14:textId="77777777" w:rsidTr="004C314B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8" w14:textId="77777777" w:rsidR="004C314B" w:rsidRPr="00357147" w:rsidRDefault="004C314B" w:rsidP="00575E7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Comentarios</w:t>
            </w:r>
          </w:p>
        </w:tc>
        <w:tc>
          <w:tcPr>
            <w:tcW w:w="6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825B7" w14:textId="77777777" w:rsidR="004C314B" w:rsidRDefault="004C314B" w:rsidP="00575E7C">
            <w:pPr>
              <w:rPr>
                <w:rFonts w:ascii="Arial" w:hAnsi="Arial" w:cs="Arial"/>
                <w:bCs/>
              </w:rPr>
            </w:pPr>
          </w:p>
          <w:p w14:paraId="19FBA663" w14:textId="77777777" w:rsidR="000A3419" w:rsidRDefault="000A3419" w:rsidP="00575E7C">
            <w:pPr>
              <w:rPr>
                <w:rFonts w:ascii="Arial" w:hAnsi="Arial" w:cs="Arial"/>
                <w:bCs/>
              </w:rPr>
            </w:pPr>
          </w:p>
          <w:p w14:paraId="662AF3B0" w14:textId="77777777" w:rsidR="000A3419" w:rsidRDefault="000A3419" w:rsidP="00575E7C">
            <w:pPr>
              <w:rPr>
                <w:rFonts w:ascii="Arial" w:hAnsi="Arial" w:cs="Arial"/>
                <w:bCs/>
              </w:rPr>
            </w:pPr>
          </w:p>
          <w:p w14:paraId="18D38AF8" w14:textId="77777777" w:rsidR="000A3419" w:rsidRDefault="000A3419" w:rsidP="00575E7C">
            <w:pPr>
              <w:rPr>
                <w:rFonts w:ascii="Arial" w:hAnsi="Arial" w:cs="Arial"/>
                <w:bCs/>
              </w:rPr>
            </w:pPr>
          </w:p>
          <w:p w14:paraId="06871261" w14:textId="77777777" w:rsidR="000A3419" w:rsidRDefault="000A3419" w:rsidP="00575E7C">
            <w:pPr>
              <w:rPr>
                <w:rFonts w:ascii="Arial" w:hAnsi="Arial" w:cs="Arial"/>
                <w:bCs/>
              </w:rPr>
            </w:pPr>
          </w:p>
          <w:p w14:paraId="6BD561F9" w14:textId="77777777" w:rsidR="000A3419" w:rsidRPr="00357147" w:rsidRDefault="000A3419" w:rsidP="00575E7C">
            <w:pPr>
              <w:rPr>
                <w:rFonts w:ascii="Arial" w:hAnsi="Arial" w:cs="Arial"/>
                <w:bCs/>
              </w:rPr>
            </w:pPr>
          </w:p>
        </w:tc>
      </w:tr>
    </w:tbl>
    <w:p w14:paraId="6BD561FB" w14:textId="36BB755F" w:rsidR="00260763" w:rsidRDefault="00260763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50929B8C" w14:textId="23662221" w:rsidR="009617F0" w:rsidRDefault="009617F0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2037FE6B" w14:textId="1F280BB7" w:rsidR="009617F0" w:rsidRDefault="009617F0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5E5631D6" w14:textId="2BC2CE16" w:rsidR="009617F0" w:rsidRDefault="009617F0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6B68F8AF" w14:textId="6B13DAFF" w:rsidR="009617F0" w:rsidRDefault="009617F0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73C5586D" w14:textId="74DE4E19" w:rsidR="009617F0" w:rsidRDefault="009617F0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0F6702B5" w14:textId="77777777" w:rsidR="009617F0" w:rsidRDefault="009617F0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228C28B5" w14:textId="7602663E" w:rsidR="009617F0" w:rsidRDefault="009617F0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tbl>
      <w:tblPr>
        <w:tblW w:w="9367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899"/>
        <w:gridCol w:w="1417"/>
        <w:gridCol w:w="5051"/>
      </w:tblGrid>
      <w:tr w:rsidR="009617F0" w:rsidRPr="00357147" w14:paraId="55F5096E" w14:textId="77777777" w:rsidTr="009617F0">
        <w:trPr>
          <w:cantSplit/>
          <w:trHeight w:val="669"/>
          <w:jc w:val="center"/>
        </w:trPr>
        <w:tc>
          <w:tcPr>
            <w:tcW w:w="93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7C8B33" w14:textId="726226F2" w:rsidR="009617F0" w:rsidRPr="009617F0" w:rsidRDefault="009617F0" w:rsidP="00183C3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Cr</w:t>
            </w:r>
            <w:r w:rsidR="005624A8">
              <w:rPr>
                <w:rFonts w:ascii="Arial" w:hAnsi="Arial" w:cs="Arial"/>
                <w:b/>
                <w:bCs/>
              </w:rPr>
              <w:t>í</w:t>
            </w:r>
            <w:r>
              <w:rPr>
                <w:rFonts w:ascii="Arial" w:hAnsi="Arial" w:cs="Arial"/>
                <w:b/>
                <w:bCs/>
              </w:rPr>
              <w:t>ticas de aceptación por el del Dueño del Proyecto</w:t>
            </w:r>
          </w:p>
        </w:tc>
      </w:tr>
      <w:tr w:rsidR="009617F0" w:rsidRPr="00357147" w14:paraId="352F6CED" w14:textId="77777777" w:rsidTr="009617F0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4779C00" w14:textId="119465AA" w:rsidR="009617F0" w:rsidRDefault="009617F0" w:rsidP="00183C33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Historia de usuario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B649F5" w14:textId="067706D4" w:rsidR="009617F0" w:rsidRDefault="009617F0" w:rsidP="00183C33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¿Cumple?</w:t>
            </w:r>
          </w:p>
          <w:p w14:paraId="6BA87A13" w14:textId="050CE4E8" w:rsidR="009617F0" w:rsidRPr="004C314B" w:rsidRDefault="009617F0" w:rsidP="00183C33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C3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Sí/No</w:t>
            </w:r>
          </w:p>
        </w:tc>
        <w:tc>
          <w:tcPr>
            <w:tcW w:w="50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600F15" w14:textId="77777777" w:rsidR="009617F0" w:rsidRPr="004C314B" w:rsidRDefault="009617F0" w:rsidP="00183C33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Justificación</w:t>
            </w:r>
          </w:p>
        </w:tc>
      </w:tr>
      <w:tr w:rsidR="009617F0" w:rsidRPr="00357147" w14:paraId="03A3A94F" w14:textId="77777777" w:rsidTr="009617F0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7280D5" w14:textId="3827FA08" w:rsidR="009617F0" w:rsidRPr="00CB0419" w:rsidRDefault="009617F0" w:rsidP="00666714">
            <w:pPr>
              <w:pStyle w:val="tableheading"/>
              <w:spacing w:before="0" w:line="360" w:lineRule="auto"/>
              <w:rPr>
                <w:rFonts w:ascii="Arial" w:hAnsi="Arial" w:cs="Arial"/>
                <w:i w:val="0"/>
                <w:iCs/>
                <w:sz w:val="24"/>
                <w:szCs w:val="24"/>
                <w:lang w:val="es-ES"/>
              </w:rPr>
            </w:pP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  <w:lang w:val="es-ES"/>
              </w:rPr>
              <w:t xml:space="preserve">HU1 - </w:t>
            </w:r>
            <w:proofErr w:type="spellStart"/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Quiero</w:t>
            </w:r>
            <w:proofErr w:type="spellEnd"/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tener</w:t>
            </w:r>
            <w:proofErr w:type="spellEnd"/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la </w:t>
            </w:r>
            <w:proofErr w:type="spellStart"/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opción</w:t>
            </w:r>
            <w:proofErr w:type="spellEnd"/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de </w:t>
            </w:r>
            <w:proofErr w:type="spellStart"/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agregar</w:t>
            </w:r>
            <w:proofErr w:type="spellEnd"/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productos</w:t>
            </w:r>
            <w:proofErr w:type="spellEnd"/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a un </w:t>
            </w:r>
            <w:proofErr w:type="spellStart"/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carrito</w:t>
            </w:r>
            <w:proofErr w:type="spellEnd"/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de </w:t>
            </w:r>
            <w:proofErr w:type="spellStart"/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compras</w:t>
            </w:r>
            <w:proofErr w:type="spellEnd"/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y </w:t>
            </w:r>
            <w:proofErr w:type="spellStart"/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pagar</w:t>
            </w:r>
            <w:proofErr w:type="spellEnd"/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online y </w:t>
            </w:r>
            <w:proofErr w:type="spellStart"/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presencialmente</w:t>
            </w:r>
            <w:proofErr w:type="spellEnd"/>
            <w:r w:rsidR="00CB0419">
              <w:rPr>
                <w:rFonts w:ascii="Arial" w:hAnsi="Arial" w:cs="Arial"/>
                <w:i w:val="0"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C5692E" w14:textId="111232C9" w:rsidR="009617F0" w:rsidRPr="004C314B" w:rsidRDefault="009617F0" w:rsidP="00183C33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0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610903" w14:textId="77777777" w:rsidR="009617F0" w:rsidRPr="004C314B" w:rsidRDefault="009617F0" w:rsidP="00183C33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9617F0" w:rsidRPr="00357147" w14:paraId="04A7FF56" w14:textId="77777777" w:rsidTr="009617F0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8A300DC" w14:textId="01D92371" w:rsidR="009617F0" w:rsidRPr="00CB0419" w:rsidRDefault="009617F0" w:rsidP="00666714">
            <w:pPr>
              <w:pStyle w:val="tableheading"/>
              <w:spacing w:before="0" w:line="360" w:lineRule="auto"/>
              <w:rPr>
                <w:rFonts w:ascii="Arial" w:hAnsi="Arial" w:cs="Arial"/>
                <w:b/>
                <w:bCs/>
                <w:i w:val="0"/>
                <w:iCs/>
                <w:sz w:val="24"/>
                <w:szCs w:val="24"/>
                <w:lang w:val="es-ES"/>
              </w:rPr>
            </w:pP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HU</w:t>
            </w:r>
            <w:r w:rsidR="00666714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2 </w:t>
            </w: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- </w:t>
            </w:r>
            <w:proofErr w:type="spellStart"/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Quiero</w:t>
            </w:r>
            <w:proofErr w:type="spellEnd"/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tener</w:t>
            </w:r>
            <w:proofErr w:type="spellEnd"/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un </w:t>
            </w:r>
            <w:proofErr w:type="spellStart"/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buscador</w:t>
            </w:r>
            <w:proofErr w:type="spellEnd"/>
            <w:r w:rsid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064C47F" w14:textId="289256A1" w:rsidR="009617F0" w:rsidRPr="004C314B" w:rsidRDefault="009617F0" w:rsidP="009617F0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0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D32E68" w14:textId="77777777" w:rsidR="009617F0" w:rsidRPr="004C314B" w:rsidRDefault="009617F0" w:rsidP="009617F0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9617F0" w:rsidRPr="00357147" w14:paraId="451018F3" w14:textId="77777777" w:rsidTr="009617F0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B3885" w14:textId="2D932AAE" w:rsidR="009617F0" w:rsidRPr="00CB0419" w:rsidRDefault="00666714" w:rsidP="00666714">
            <w:pPr>
              <w:pStyle w:val="tableheading"/>
              <w:spacing w:before="0" w:line="360" w:lineRule="auto"/>
              <w:rPr>
                <w:rFonts w:ascii="Arial" w:hAnsi="Arial" w:cs="Arial"/>
                <w:b/>
                <w:bCs/>
                <w:i w:val="0"/>
                <w:iCs/>
                <w:sz w:val="24"/>
                <w:szCs w:val="24"/>
                <w:lang w:val="es-ES"/>
              </w:rPr>
            </w:pP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HU3 - </w:t>
            </w:r>
            <w:proofErr w:type="spellStart"/>
            <w:r w:rsidR="009617F0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Quiero</w:t>
            </w:r>
            <w:proofErr w:type="spellEnd"/>
            <w:r w:rsidR="009617F0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9617F0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solicitar</w:t>
            </w:r>
            <w:proofErr w:type="spellEnd"/>
            <w:r w:rsidR="009617F0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r w:rsidR="009617F0" w:rsidRPr="00A155E5">
              <w:rPr>
                <w:rFonts w:ascii="Arial" w:hAnsi="Arial" w:cs="Arial"/>
                <w:sz w:val="24"/>
                <w:szCs w:val="24"/>
              </w:rPr>
              <w:t>delivery</w:t>
            </w:r>
            <w:r w:rsidR="00CB0419" w:rsidRPr="00A155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41B96" w14:textId="77777777" w:rsidR="009617F0" w:rsidRPr="004C314B" w:rsidRDefault="009617F0" w:rsidP="009617F0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931818" w14:textId="77777777" w:rsidR="009617F0" w:rsidRPr="004C314B" w:rsidRDefault="009617F0" w:rsidP="009617F0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9617F0" w:rsidRPr="00357147" w14:paraId="1238A80D" w14:textId="77777777" w:rsidTr="009617F0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A2F263" w14:textId="1EC2ADD3" w:rsidR="009617F0" w:rsidRPr="00CB0419" w:rsidRDefault="00666714" w:rsidP="00666714">
            <w:pPr>
              <w:pStyle w:val="tableheading"/>
              <w:spacing w:before="0" w:line="360" w:lineRule="auto"/>
              <w:rPr>
                <w:rFonts w:ascii="Arial" w:hAnsi="Arial" w:cs="Arial"/>
                <w:i w:val="0"/>
                <w:iCs/>
                <w:sz w:val="24"/>
                <w:szCs w:val="24"/>
              </w:rPr>
            </w:pP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HU4 - </w:t>
            </w:r>
            <w:proofErr w:type="spellStart"/>
            <w:r w:rsidR="009617F0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Quiero</w:t>
            </w:r>
            <w:proofErr w:type="spellEnd"/>
            <w:r w:rsidR="009617F0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9617F0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poder</w:t>
            </w:r>
            <w:proofErr w:type="spellEnd"/>
            <w:r w:rsidR="009617F0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9617F0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pagar</w:t>
            </w:r>
            <w:proofErr w:type="spellEnd"/>
            <w:r w:rsidR="009617F0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a </w:t>
            </w:r>
            <w:proofErr w:type="spellStart"/>
            <w:r w:rsidR="009617F0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través</w:t>
            </w:r>
            <w:proofErr w:type="spellEnd"/>
            <w:r w:rsidR="009617F0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de una </w:t>
            </w:r>
            <w:proofErr w:type="spellStart"/>
            <w:r w:rsidR="009617F0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tarjeta</w:t>
            </w:r>
            <w:proofErr w:type="spellEnd"/>
            <w:r w:rsidR="009617F0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9617F0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bancaria</w:t>
            </w:r>
            <w:proofErr w:type="spellEnd"/>
            <w:r w:rsid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399155" w14:textId="77777777" w:rsidR="009617F0" w:rsidRPr="004C314B" w:rsidRDefault="009617F0" w:rsidP="009617F0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9741E" w14:textId="77777777" w:rsidR="009617F0" w:rsidRPr="004C314B" w:rsidRDefault="009617F0" w:rsidP="009617F0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856BED" w:rsidRPr="00357147" w14:paraId="5DD4BC7A" w14:textId="77777777" w:rsidTr="00FC619A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045DB" w14:textId="5B7E7E5D" w:rsidR="00856BED" w:rsidRPr="00CB0419" w:rsidRDefault="00666714" w:rsidP="00666714">
            <w:pPr>
              <w:pStyle w:val="tableheading"/>
              <w:spacing w:before="0" w:line="360" w:lineRule="auto"/>
              <w:rPr>
                <w:rFonts w:ascii="Arial" w:hAnsi="Arial" w:cs="Arial"/>
                <w:i w:val="0"/>
                <w:iCs/>
                <w:sz w:val="24"/>
                <w:szCs w:val="24"/>
              </w:rPr>
            </w:pP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HU5 -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Quiero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recibir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un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correo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de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confirmación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de mi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pedido</w:t>
            </w:r>
            <w:proofErr w:type="spellEnd"/>
            <w:r w:rsid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4BF79" w14:textId="77777777" w:rsidR="00856BED" w:rsidRPr="004C314B" w:rsidRDefault="00856BED" w:rsidP="00856BED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2416C" w14:textId="77777777" w:rsidR="00856BED" w:rsidRPr="004C314B" w:rsidRDefault="00856BED" w:rsidP="00856BE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856BED" w:rsidRPr="00357147" w14:paraId="397FE52E" w14:textId="77777777" w:rsidTr="00FC619A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0F0AB" w14:textId="27720033" w:rsidR="00856BED" w:rsidRPr="00CB0419" w:rsidRDefault="00666714" w:rsidP="00666714">
            <w:pPr>
              <w:pStyle w:val="tableheading"/>
              <w:spacing w:before="0" w:line="360" w:lineRule="auto"/>
              <w:rPr>
                <w:rFonts w:ascii="Arial" w:hAnsi="Arial" w:cs="Arial"/>
                <w:i w:val="0"/>
                <w:iCs/>
                <w:sz w:val="24"/>
                <w:szCs w:val="24"/>
              </w:rPr>
            </w:pP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HU6 -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Quiero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poder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visualizar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el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estado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de mi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pedido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y el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tiempo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de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despacho</w:t>
            </w:r>
            <w:proofErr w:type="spellEnd"/>
            <w:r w:rsid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DA71E" w14:textId="77777777" w:rsidR="00856BED" w:rsidRPr="004C314B" w:rsidRDefault="00856BED" w:rsidP="00856BED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0D8F4" w14:textId="77777777" w:rsidR="00856BED" w:rsidRPr="004C314B" w:rsidRDefault="00856BED" w:rsidP="00856BE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856BED" w:rsidRPr="00357147" w14:paraId="2245A880" w14:textId="77777777" w:rsidTr="00FC619A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95558" w14:textId="32A2B7CD" w:rsidR="00856BED" w:rsidRPr="00CB0419" w:rsidRDefault="00666714" w:rsidP="00666714">
            <w:pPr>
              <w:pStyle w:val="tableheading"/>
              <w:spacing w:before="0" w:line="360" w:lineRule="auto"/>
              <w:rPr>
                <w:rFonts w:ascii="Arial" w:hAnsi="Arial" w:cs="Arial"/>
                <w:i w:val="0"/>
                <w:iCs/>
                <w:sz w:val="24"/>
                <w:szCs w:val="24"/>
              </w:rPr>
            </w:pP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HU7 -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Quiero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ingresar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los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ingredientes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que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ocupo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en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mi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negocio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, con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su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precio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y las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cantidades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que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tengo</w:t>
            </w:r>
            <w:proofErr w:type="spellEnd"/>
            <w:r w:rsid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C0FC0" w14:textId="77777777" w:rsidR="00856BED" w:rsidRPr="004C314B" w:rsidRDefault="00856BED" w:rsidP="00856BED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4F91E" w14:textId="77777777" w:rsidR="00856BED" w:rsidRPr="004C314B" w:rsidRDefault="00856BED" w:rsidP="00856BE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856BED" w:rsidRPr="00357147" w14:paraId="385185D9" w14:textId="77777777" w:rsidTr="00FC619A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1BC1C" w14:textId="3970ACD2" w:rsidR="00856BED" w:rsidRPr="00CB0419" w:rsidRDefault="00666714" w:rsidP="00666714">
            <w:pPr>
              <w:pStyle w:val="tableheading"/>
              <w:spacing w:before="0" w:line="360" w:lineRule="auto"/>
              <w:rPr>
                <w:rFonts w:ascii="Arial" w:hAnsi="Arial" w:cs="Arial"/>
                <w:i w:val="0"/>
                <w:iCs/>
                <w:sz w:val="24"/>
                <w:szCs w:val="24"/>
              </w:rPr>
            </w:pP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HU8 -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Quiero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ingresar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los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productos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que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vendo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,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indicando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la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cantidad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de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ingredientes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que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ocupo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en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él</w:t>
            </w:r>
            <w:proofErr w:type="spellEnd"/>
            <w:r w:rsid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A47D4" w14:textId="77777777" w:rsidR="00856BED" w:rsidRPr="004C314B" w:rsidRDefault="00856BED" w:rsidP="00856BED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258B3" w14:textId="77777777" w:rsidR="00856BED" w:rsidRPr="004C314B" w:rsidRDefault="00856BED" w:rsidP="00856BE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856BED" w:rsidRPr="00357147" w14:paraId="62447544" w14:textId="77777777" w:rsidTr="00FC619A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4F841" w14:textId="1C4FB8C9" w:rsidR="00856BED" w:rsidRPr="00CB0419" w:rsidRDefault="00666714" w:rsidP="00666714">
            <w:pPr>
              <w:pStyle w:val="tableheading"/>
              <w:spacing w:before="0" w:line="360" w:lineRule="auto"/>
              <w:rPr>
                <w:rFonts w:ascii="Arial" w:hAnsi="Arial" w:cs="Arial"/>
                <w:i w:val="0"/>
                <w:iCs/>
                <w:sz w:val="24"/>
                <w:szCs w:val="24"/>
              </w:rPr>
            </w:pP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lastRenderedPageBreak/>
              <w:t xml:space="preserve">HU9 -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Quiero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tener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la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opción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de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modificar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el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inventario</w:t>
            </w:r>
            <w:proofErr w:type="spellEnd"/>
            <w:r w:rsid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4B35A" w14:textId="77777777" w:rsidR="00856BED" w:rsidRPr="004C314B" w:rsidRDefault="00856BED" w:rsidP="00856BED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414017" w14:textId="77777777" w:rsidR="00856BED" w:rsidRPr="004C314B" w:rsidRDefault="00856BED" w:rsidP="00856BE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856BED" w:rsidRPr="00357147" w14:paraId="18F3AB5B" w14:textId="77777777" w:rsidTr="00FC619A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D5327" w14:textId="3F362C56" w:rsidR="00856BED" w:rsidRPr="00CB0419" w:rsidRDefault="00666714" w:rsidP="00666714">
            <w:pPr>
              <w:pStyle w:val="tableheading"/>
              <w:spacing w:before="0" w:line="360" w:lineRule="auto"/>
              <w:rPr>
                <w:rFonts w:ascii="Arial" w:hAnsi="Arial" w:cs="Arial"/>
                <w:i w:val="0"/>
                <w:iCs/>
                <w:sz w:val="24"/>
                <w:szCs w:val="24"/>
              </w:rPr>
            </w:pP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HU10 -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Quiero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tener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la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opción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de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auditar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el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inventario</w:t>
            </w:r>
            <w:proofErr w:type="spellEnd"/>
            <w:r w:rsid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BD3D6" w14:textId="77777777" w:rsidR="00856BED" w:rsidRPr="004C314B" w:rsidRDefault="00856BED" w:rsidP="00856BED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AA7C9" w14:textId="77777777" w:rsidR="00856BED" w:rsidRPr="004C314B" w:rsidRDefault="00856BED" w:rsidP="00856BE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856BED" w:rsidRPr="00357147" w14:paraId="35594E99" w14:textId="77777777" w:rsidTr="00FC619A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0460D" w14:textId="6296688F" w:rsidR="00856BED" w:rsidRPr="00CB0419" w:rsidRDefault="00666714" w:rsidP="00666714">
            <w:pPr>
              <w:pStyle w:val="tableheading"/>
              <w:spacing w:before="0" w:line="360" w:lineRule="auto"/>
              <w:rPr>
                <w:rFonts w:ascii="Arial" w:hAnsi="Arial" w:cs="Arial"/>
                <w:i w:val="0"/>
                <w:iCs/>
                <w:sz w:val="24"/>
                <w:szCs w:val="24"/>
              </w:rPr>
            </w:pP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HU11 -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Quiero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que al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realizar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una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venta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se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actualice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automáticamente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el </w:t>
            </w:r>
            <w:proofErr w:type="spellStart"/>
            <w:proofErr w:type="gram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inventario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r w:rsid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.</w:t>
            </w:r>
            <w:proofErr w:type="gram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C43B4" w14:textId="77777777" w:rsidR="00856BED" w:rsidRPr="004C314B" w:rsidRDefault="00856BED" w:rsidP="00856BED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E2835" w14:textId="77777777" w:rsidR="00856BED" w:rsidRPr="004C314B" w:rsidRDefault="00856BED" w:rsidP="00856BE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856BED" w:rsidRPr="00357147" w14:paraId="38C74F69" w14:textId="77777777" w:rsidTr="00FC619A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9A8AE" w14:textId="584A0503" w:rsidR="00856BED" w:rsidRPr="00CB0419" w:rsidRDefault="00BB2466" w:rsidP="00666714">
            <w:pPr>
              <w:pStyle w:val="tableheading"/>
              <w:spacing w:before="0" w:line="360" w:lineRule="auto"/>
              <w:rPr>
                <w:rFonts w:ascii="Arial" w:hAnsi="Arial" w:cs="Arial"/>
                <w:i w:val="0"/>
                <w:iCs/>
                <w:sz w:val="24"/>
                <w:szCs w:val="24"/>
              </w:rPr>
            </w:pP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HU1</w:t>
            </w:r>
            <w:r>
              <w:rPr>
                <w:rFonts w:ascii="Arial" w:hAnsi="Arial" w:cs="Arial"/>
                <w:i w:val="0"/>
                <w:iCs/>
                <w:sz w:val="24"/>
                <w:szCs w:val="24"/>
              </w:rPr>
              <w:t>2</w:t>
            </w: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-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Quiero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poder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visualizar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la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cantidad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de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ingredientes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que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tengo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disponibles</w:t>
            </w:r>
            <w:proofErr w:type="spellEnd"/>
            <w:r w:rsid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8F4D3" w14:textId="77777777" w:rsidR="00856BED" w:rsidRPr="004C314B" w:rsidRDefault="00856BED" w:rsidP="00856BED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525C9" w14:textId="77777777" w:rsidR="00856BED" w:rsidRPr="004C314B" w:rsidRDefault="00856BED" w:rsidP="00856BE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856BED" w:rsidRPr="00357147" w14:paraId="694BD1E7" w14:textId="77777777" w:rsidTr="00FC619A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9F2C8" w14:textId="35F591C9" w:rsidR="00856BED" w:rsidRPr="00CB0419" w:rsidRDefault="00BB2466" w:rsidP="00666714">
            <w:pPr>
              <w:pStyle w:val="tableheading"/>
              <w:spacing w:before="0" w:line="360" w:lineRule="auto"/>
              <w:rPr>
                <w:rFonts w:ascii="Arial" w:hAnsi="Arial" w:cs="Arial"/>
                <w:i w:val="0"/>
                <w:iCs/>
                <w:sz w:val="24"/>
                <w:szCs w:val="24"/>
              </w:rPr>
            </w:pP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HU1</w:t>
            </w:r>
            <w:r>
              <w:rPr>
                <w:rFonts w:ascii="Arial" w:hAnsi="Arial" w:cs="Arial"/>
                <w:i w:val="0"/>
                <w:iCs/>
                <w:sz w:val="24"/>
                <w:szCs w:val="24"/>
              </w:rPr>
              <w:t>3</w:t>
            </w: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-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Quiero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poder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visualizar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la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cantidad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de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ingredientes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que he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gastado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o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perdido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cada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mes</w:t>
            </w:r>
            <w:proofErr w:type="spellEnd"/>
            <w:r w:rsid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D3C064" w14:textId="77777777" w:rsidR="00856BED" w:rsidRPr="004C314B" w:rsidRDefault="00856BED" w:rsidP="00856BED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89F15" w14:textId="77777777" w:rsidR="00856BED" w:rsidRPr="004C314B" w:rsidRDefault="00856BED" w:rsidP="00856BE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856BED" w:rsidRPr="00357147" w14:paraId="5E86161A" w14:textId="77777777" w:rsidTr="00FC619A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F109D" w14:textId="583DC8B7" w:rsidR="00856BED" w:rsidRPr="00CB0419" w:rsidRDefault="00BB2466" w:rsidP="00666714">
            <w:pPr>
              <w:pStyle w:val="tableheading"/>
              <w:spacing w:before="0" w:line="360" w:lineRule="auto"/>
              <w:rPr>
                <w:rFonts w:ascii="Arial" w:hAnsi="Arial" w:cs="Arial"/>
                <w:i w:val="0"/>
                <w:iCs/>
                <w:sz w:val="24"/>
                <w:szCs w:val="24"/>
              </w:rPr>
            </w:pP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HU1</w:t>
            </w:r>
            <w:r>
              <w:rPr>
                <w:rFonts w:ascii="Arial" w:hAnsi="Arial" w:cs="Arial"/>
                <w:i w:val="0"/>
                <w:iCs/>
                <w:sz w:val="24"/>
                <w:szCs w:val="24"/>
              </w:rPr>
              <w:t>4</w:t>
            </w: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-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Quiero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publicar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los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productos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que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tengo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en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venta</w:t>
            </w:r>
            <w:proofErr w:type="spellEnd"/>
            <w:r w:rsid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D239E" w14:textId="77777777" w:rsidR="00856BED" w:rsidRPr="004C314B" w:rsidRDefault="00856BED" w:rsidP="00856BED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C09F0" w14:textId="77777777" w:rsidR="00856BED" w:rsidRPr="004C314B" w:rsidRDefault="00856BED" w:rsidP="00856BE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856BED" w:rsidRPr="00357147" w14:paraId="7192441F" w14:textId="77777777" w:rsidTr="00FC619A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E6FE3" w14:textId="6BD2CEC5" w:rsidR="00856BED" w:rsidRPr="00CB0419" w:rsidRDefault="00BB2466" w:rsidP="00666714">
            <w:pPr>
              <w:pStyle w:val="tableheading"/>
              <w:spacing w:before="0" w:line="360" w:lineRule="auto"/>
              <w:rPr>
                <w:rFonts w:ascii="Arial" w:hAnsi="Arial" w:cs="Arial"/>
                <w:i w:val="0"/>
                <w:iCs/>
                <w:sz w:val="24"/>
                <w:szCs w:val="24"/>
              </w:rPr>
            </w:pP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HU1</w:t>
            </w:r>
            <w:r>
              <w:rPr>
                <w:rFonts w:ascii="Arial" w:hAnsi="Arial" w:cs="Arial"/>
                <w:i w:val="0"/>
                <w:iCs/>
                <w:sz w:val="24"/>
                <w:szCs w:val="24"/>
              </w:rPr>
              <w:t>5</w:t>
            </w: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-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Quiero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que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cuando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publique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un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producto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me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sugieran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un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precio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(no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obligatorio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)</w:t>
            </w:r>
            <w:r w:rsid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373FB1" w14:textId="77777777" w:rsidR="00856BED" w:rsidRPr="004C314B" w:rsidRDefault="00856BED" w:rsidP="00856BED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3362D" w14:textId="77777777" w:rsidR="00856BED" w:rsidRPr="004C314B" w:rsidRDefault="00856BED" w:rsidP="00856BE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856BED" w:rsidRPr="00357147" w14:paraId="5B7F7B78" w14:textId="77777777" w:rsidTr="00FC619A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1694D" w14:textId="7829CDFC" w:rsidR="00856BED" w:rsidRPr="00CB0419" w:rsidRDefault="00BB2466" w:rsidP="00666714">
            <w:pPr>
              <w:pStyle w:val="tableheading"/>
              <w:spacing w:before="0" w:line="360" w:lineRule="auto"/>
              <w:rPr>
                <w:rFonts w:ascii="Arial" w:hAnsi="Arial" w:cs="Arial"/>
                <w:i w:val="0"/>
                <w:iCs/>
                <w:sz w:val="24"/>
                <w:szCs w:val="24"/>
              </w:rPr>
            </w:pP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HU1</w:t>
            </w:r>
            <w:r>
              <w:rPr>
                <w:rFonts w:ascii="Arial" w:hAnsi="Arial" w:cs="Arial"/>
                <w:i w:val="0"/>
                <w:iCs/>
                <w:sz w:val="24"/>
                <w:szCs w:val="24"/>
              </w:rPr>
              <w:t>6</w:t>
            </w: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-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Quiero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eliminar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los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productos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del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menú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916F43" w14:textId="77777777" w:rsidR="00856BED" w:rsidRPr="004C314B" w:rsidRDefault="00856BED" w:rsidP="00856BED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63156" w14:textId="77777777" w:rsidR="00856BED" w:rsidRPr="004C314B" w:rsidRDefault="00856BED" w:rsidP="00856BE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856BED" w:rsidRPr="00357147" w14:paraId="1BEBCEBE" w14:textId="77777777" w:rsidTr="00FC619A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E64BB" w14:textId="3ADFAEC7" w:rsidR="00856BED" w:rsidRPr="00CB0419" w:rsidRDefault="00BB2466" w:rsidP="00666714">
            <w:pPr>
              <w:pStyle w:val="tableheading"/>
              <w:spacing w:before="0" w:line="360" w:lineRule="auto"/>
              <w:rPr>
                <w:rFonts w:ascii="Arial" w:hAnsi="Arial" w:cs="Arial"/>
                <w:i w:val="0"/>
                <w:iCs/>
                <w:sz w:val="24"/>
                <w:szCs w:val="24"/>
              </w:rPr>
            </w:pP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HU1</w:t>
            </w:r>
            <w:r>
              <w:rPr>
                <w:rFonts w:ascii="Arial" w:hAnsi="Arial" w:cs="Arial"/>
                <w:i w:val="0"/>
                <w:iCs/>
                <w:sz w:val="24"/>
                <w:szCs w:val="24"/>
              </w:rPr>
              <w:t>7</w:t>
            </w: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-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Quiero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modificar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los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productos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que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tengo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en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venta</w:t>
            </w:r>
            <w:proofErr w:type="spellEnd"/>
            <w:r w:rsid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B2D54" w14:textId="77777777" w:rsidR="00856BED" w:rsidRPr="004C314B" w:rsidRDefault="00856BED" w:rsidP="00856BED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D6CFBA" w14:textId="77777777" w:rsidR="00856BED" w:rsidRPr="004C314B" w:rsidRDefault="00856BED" w:rsidP="00856BE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856BED" w:rsidRPr="00357147" w14:paraId="7AC67122" w14:textId="77777777" w:rsidTr="00FC619A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23DDF" w14:textId="4C8E3274" w:rsidR="00856BED" w:rsidRPr="00CB0419" w:rsidRDefault="00BB2466" w:rsidP="00666714">
            <w:pPr>
              <w:pStyle w:val="tableheading"/>
              <w:spacing w:before="0" w:line="360" w:lineRule="auto"/>
              <w:rPr>
                <w:rFonts w:ascii="Arial" w:hAnsi="Arial" w:cs="Arial"/>
                <w:i w:val="0"/>
                <w:iCs/>
                <w:sz w:val="24"/>
                <w:szCs w:val="24"/>
              </w:rPr>
            </w:pP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lastRenderedPageBreak/>
              <w:t>HU1</w:t>
            </w:r>
            <w:r>
              <w:rPr>
                <w:rFonts w:ascii="Arial" w:hAnsi="Arial" w:cs="Arial"/>
                <w:i w:val="0"/>
                <w:iCs/>
                <w:sz w:val="24"/>
                <w:szCs w:val="24"/>
              </w:rPr>
              <w:t>8</w:t>
            </w: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-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Quiero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poder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realizar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una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venta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en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mi local a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través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del softwar</w:t>
            </w:r>
            <w:r w:rsid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e.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2C5A99" w14:textId="77777777" w:rsidR="00856BED" w:rsidRPr="004C314B" w:rsidRDefault="00856BED" w:rsidP="00856BED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C571B" w14:textId="77777777" w:rsidR="00856BED" w:rsidRPr="004C314B" w:rsidRDefault="00856BED" w:rsidP="00856BE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856BED" w:rsidRPr="00357147" w14:paraId="14AB4D6B" w14:textId="77777777" w:rsidTr="00FC619A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008B0" w14:textId="36DB2F22" w:rsidR="00856BED" w:rsidRPr="00CB0419" w:rsidRDefault="00BB2466" w:rsidP="00666714">
            <w:pPr>
              <w:pStyle w:val="tableheading"/>
              <w:spacing w:before="0" w:line="360" w:lineRule="auto"/>
              <w:rPr>
                <w:rFonts w:ascii="Arial" w:hAnsi="Arial" w:cs="Arial"/>
                <w:i w:val="0"/>
                <w:iCs/>
                <w:sz w:val="24"/>
                <w:szCs w:val="24"/>
              </w:rPr>
            </w:pP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HU1</w:t>
            </w:r>
            <w:r>
              <w:rPr>
                <w:rFonts w:ascii="Arial" w:hAnsi="Arial" w:cs="Arial"/>
                <w:i w:val="0"/>
                <w:iCs/>
                <w:sz w:val="24"/>
                <w:szCs w:val="24"/>
              </w:rPr>
              <w:t>9</w:t>
            </w: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-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Quiero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poder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visualizar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las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ventas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realizadas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durante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todos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los meses</w:t>
            </w:r>
            <w:r w:rsid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4A2034" w14:textId="77777777" w:rsidR="00856BED" w:rsidRPr="004C314B" w:rsidRDefault="00856BED" w:rsidP="00856BED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C243AF" w14:textId="77777777" w:rsidR="00856BED" w:rsidRPr="004C314B" w:rsidRDefault="00856BED" w:rsidP="00856BE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856BED" w:rsidRPr="00357147" w14:paraId="3BB1B66F" w14:textId="77777777" w:rsidTr="00FC619A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68C79" w14:textId="78E64274" w:rsidR="00856BED" w:rsidRPr="00CB0419" w:rsidRDefault="00BB2466" w:rsidP="00666714">
            <w:pPr>
              <w:pStyle w:val="tableheading"/>
              <w:spacing w:before="0" w:line="360" w:lineRule="auto"/>
              <w:rPr>
                <w:rFonts w:ascii="Arial" w:hAnsi="Arial" w:cs="Arial"/>
                <w:i w:val="0"/>
                <w:iCs/>
                <w:sz w:val="24"/>
                <w:szCs w:val="24"/>
              </w:rPr>
            </w:pP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HU</w:t>
            </w:r>
            <w:r>
              <w:rPr>
                <w:rFonts w:ascii="Arial" w:hAnsi="Arial" w:cs="Arial"/>
                <w:i w:val="0"/>
                <w:iCs/>
                <w:sz w:val="24"/>
                <w:szCs w:val="24"/>
              </w:rPr>
              <w:t>20</w:t>
            </w:r>
            <w:r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-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Quiero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visualizar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cuánto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dinero he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gastado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,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cuánto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ha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ingresado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y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cuáles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han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sido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las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ganancias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del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negocio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cada</w:t>
            </w:r>
            <w:proofErr w:type="spellEnd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856BED" w:rsidRP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mes</w:t>
            </w:r>
            <w:proofErr w:type="spellEnd"/>
            <w:r w:rsidR="00CB0419">
              <w:rPr>
                <w:rFonts w:ascii="Arial" w:hAnsi="Arial" w:cs="Arial"/>
                <w:i w:val="0"/>
                <w:iCs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97AFC8" w14:textId="77777777" w:rsidR="00856BED" w:rsidRPr="004C314B" w:rsidRDefault="00856BED" w:rsidP="00856BED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F83D7" w14:textId="77777777" w:rsidR="00856BED" w:rsidRPr="004C314B" w:rsidRDefault="00856BED" w:rsidP="00856BE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856BED" w:rsidRPr="00357147" w14:paraId="2ED787A1" w14:textId="77777777" w:rsidTr="00183C33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A0004" w14:textId="77777777" w:rsidR="00856BED" w:rsidRPr="00666714" w:rsidRDefault="00856BED" w:rsidP="00856BED">
            <w:pPr>
              <w:pStyle w:val="tableheading"/>
              <w:spacing w:before="0"/>
              <w:rPr>
                <w:rFonts w:ascii="Arial" w:hAnsi="Arial" w:cs="Arial"/>
                <w:b/>
                <w:bCs/>
                <w:i w:val="0"/>
                <w:iCs/>
                <w:sz w:val="24"/>
                <w:szCs w:val="24"/>
                <w:lang w:val="es-ES"/>
              </w:rPr>
            </w:pPr>
            <w:r w:rsidRPr="00666714">
              <w:rPr>
                <w:rFonts w:ascii="Arial" w:hAnsi="Arial" w:cs="Arial"/>
                <w:b/>
                <w:bCs/>
                <w:i w:val="0"/>
                <w:iCs/>
                <w:sz w:val="24"/>
                <w:szCs w:val="24"/>
                <w:lang w:val="es-ES"/>
              </w:rPr>
              <w:t>Comentarios</w:t>
            </w:r>
          </w:p>
        </w:tc>
        <w:tc>
          <w:tcPr>
            <w:tcW w:w="6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FF55D8" w14:textId="77777777" w:rsidR="00856BED" w:rsidRDefault="00856BED" w:rsidP="00856BED">
            <w:pPr>
              <w:rPr>
                <w:rFonts w:ascii="Arial" w:hAnsi="Arial" w:cs="Arial"/>
                <w:bCs/>
              </w:rPr>
            </w:pPr>
          </w:p>
          <w:p w14:paraId="118D28BF" w14:textId="77777777" w:rsidR="00856BED" w:rsidRDefault="00856BED" w:rsidP="00856BED">
            <w:pPr>
              <w:rPr>
                <w:rFonts w:ascii="Arial" w:hAnsi="Arial" w:cs="Arial"/>
                <w:bCs/>
              </w:rPr>
            </w:pPr>
          </w:p>
          <w:p w14:paraId="6F60E2BA" w14:textId="77777777" w:rsidR="00856BED" w:rsidRDefault="00856BED" w:rsidP="00856BED">
            <w:pPr>
              <w:rPr>
                <w:rFonts w:ascii="Arial" w:hAnsi="Arial" w:cs="Arial"/>
                <w:bCs/>
              </w:rPr>
            </w:pPr>
          </w:p>
          <w:p w14:paraId="72E6F460" w14:textId="77777777" w:rsidR="00856BED" w:rsidRDefault="00856BED" w:rsidP="00856BED">
            <w:pPr>
              <w:rPr>
                <w:rFonts w:ascii="Arial" w:hAnsi="Arial" w:cs="Arial"/>
                <w:bCs/>
              </w:rPr>
            </w:pPr>
          </w:p>
          <w:p w14:paraId="2139FBFD" w14:textId="77777777" w:rsidR="00856BED" w:rsidRDefault="00856BED" w:rsidP="00856BED">
            <w:pPr>
              <w:rPr>
                <w:rFonts w:ascii="Arial" w:hAnsi="Arial" w:cs="Arial"/>
                <w:bCs/>
              </w:rPr>
            </w:pPr>
          </w:p>
          <w:p w14:paraId="4884EF27" w14:textId="77777777" w:rsidR="00856BED" w:rsidRPr="00357147" w:rsidRDefault="00856BED" w:rsidP="00856BED">
            <w:pPr>
              <w:rPr>
                <w:rFonts w:ascii="Arial" w:hAnsi="Arial" w:cs="Arial"/>
                <w:bCs/>
              </w:rPr>
            </w:pPr>
          </w:p>
        </w:tc>
      </w:tr>
      <w:tr w:rsidR="00856BED" w:rsidRPr="00357147" w14:paraId="6BD561FD" w14:textId="77777777" w:rsidTr="005359A5">
        <w:trPr>
          <w:cantSplit/>
          <w:trHeight w:val="669"/>
          <w:jc w:val="center"/>
        </w:trPr>
        <w:tc>
          <w:tcPr>
            <w:tcW w:w="93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7C144" w14:textId="77777777" w:rsidR="00856BED" w:rsidRDefault="00856BED" w:rsidP="00856BE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6B7FA8D" w14:textId="77777777" w:rsidR="00856BED" w:rsidRDefault="00856BED" w:rsidP="00856BE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BD561FC" w14:textId="2D09F4A4" w:rsidR="00856BED" w:rsidRPr="00357147" w:rsidRDefault="00856BED" w:rsidP="00856BED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Cierre por parte del </w:t>
            </w:r>
            <w:r w:rsidR="00BB2466">
              <w:rPr>
                <w:rFonts w:ascii="Arial" w:hAnsi="Arial" w:cs="Arial"/>
                <w:b/>
                <w:bCs/>
              </w:rPr>
              <w:t>Dueño/a de producto</w:t>
            </w:r>
          </w:p>
        </w:tc>
      </w:tr>
      <w:tr w:rsidR="00856BED" w:rsidRPr="00357147" w14:paraId="6BD56200" w14:textId="77777777" w:rsidTr="005359A5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E" w14:textId="77777777" w:rsidR="00856BED" w:rsidRPr="00357147" w:rsidRDefault="00856BED" w:rsidP="00856BE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Lecciones Aprendidas</w:t>
            </w:r>
          </w:p>
        </w:tc>
        <w:tc>
          <w:tcPr>
            <w:tcW w:w="6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81234" w14:textId="77777777" w:rsidR="00856BED" w:rsidRDefault="00856BED" w:rsidP="00856BED">
            <w:pPr>
              <w:rPr>
                <w:rFonts w:ascii="Arial" w:hAnsi="Arial" w:cs="Arial"/>
                <w:bCs/>
              </w:rPr>
            </w:pPr>
          </w:p>
          <w:p w14:paraId="432F20DE" w14:textId="77777777" w:rsidR="00856BED" w:rsidRDefault="00856BED" w:rsidP="00856BED">
            <w:pPr>
              <w:rPr>
                <w:rFonts w:ascii="Arial" w:hAnsi="Arial" w:cs="Arial"/>
                <w:bCs/>
              </w:rPr>
            </w:pPr>
          </w:p>
          <w:p w14:paraId="020CC589" w14:textId="77777777" w:rsidR="00856BED" w:rsidRDefault="00856BED" w:rsidP="00856BED">
            <w:pPr>
              <w:rPr>
                <w:rFonts w:ascii="Arial" w:hAnsi="Arial" w:cs="Arial"/>
                <w:bCs/>
              </w:rPr>
            </w:pPr>
          </w:p>
          <w:p w14:paraId="3F02C6ED" w14:textId="77777777" w:rsidR="00856BED" w:rsidRDefault="00856BED" w:rsidP="00856BED">
            <w:pPr>
              <w:rPr>
                <w:rFonts w:ascii="Arial" w:hAnsi="Arial" w:cs="Arial"/>
                <w:bCs/>
              </w:rPr>
            </w:pPr>
          </w:p>
          <w:p w14:paraId="689647BE" w14:textId="7A1A8367" w:rsidR="00856BED" w:rsidRDefault="008025F0" w:rsidP="00856BE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Como equipo desarrollador </w:t>
            </w:r>
            <w:proofErr w:type="spellStart"/>
            <w:r>
              <w:rPr>
                <w:rFonts w:ascii="Arial" w:hAnsi="Arial" w:cs="Arial"/>
                <w:bCs/>
              </w:rPr>
              <w:t>DelyApp</w:t>
            </w:r>
            <w:proofErr w:type="spellEnd"/>
            <w:r>
              <w:rPr>
                <w:rFonts w:ascii="Arial" w:hAnsi="Arial" w:cs="Arial"/>
                <w:bCs/>
              </w:rPr>
              <w:t xml:space="preserve"> aprendimos que el </w:t>
            </w:r>
            <w:proofErr w:type="spellStart"/>
            <w:r w:rsidRPr="00BB2466">
              <w:rPr>
                <w:rFonts w:ascii="Arial" w:hAnsi="Arial" w:cs="Arial"/>
                <w:bCs/>
                <w:i/>
                <w:iCs/>
              </w:rPr>
              <w:t>framework</w:t>
            </w:r>
            <w:proofErr w:type="spellEnd"/>
            <w:r w:rsidRPr="00BB2466">
              <w:rPr>
                <w:rFonts w:ascii="Arial" w:hAnsi="Arial" w:cs="Arial"/>
                <w:bCs/>
                <w:i/>
                <w:iCs/>
              </w:rPr>
              <w:t xml:space="preserve"> S</w:t>
            </w:r>
            <w:r w:rsidR="00BB2466" w:rsidRPr="00BB2466">
              <w:rPr>
                <w:rFonts w:ascii="Arial" w:hAnsi="Arial" w:cs="Arial"/>
                <w:bCs/>
                <w:i/>
                <w:iCs/>
              </w:rPr>
              <w:t>c</w:t>
            </w:r>
            <w:r w:rsidRPr="00BB2466">
              <w:rPr>
                <w:rFonts w:ascii="Arial" w:hAnsi="Arial" w:cs="Arial"/>
                <w:bCs/>
                <w:i/>
                <w:iCs/>
              </w:rPr>
              <w:t>rum</w:t>
            </w:r>
            <w:r>
              <w:rPr>
                <w:rFonts w:ascii="Arial" w:hAnsi="Arial" w:cs="Arial"/>
                <w:bCs/>
              </w:rPr>
              <w:t xml:space="preserve"> aplicado, sin duda </w:t>
            </w:r>
            <w:r w:rsidR="00A155E5">
              <w:rPr>
                <w:rFonts w:ascii="Arial" w:hAnsi="Arial" w:cs="Arial"/>
                <w:bCs/>
              </w:rPr>
              <w:t>a</w:t>
            </w:r>
            <w:r>
              <w:rPr>
                <w:rFonts w:ascii="Arial" w:hAnsi="Arial" w:cs="Arial"/>
                <w:bCs/>
              </w:rPr>
              <w:t xml:space="preserve">portó positivamente </w:t>
            </w:r>
            <w:r w:rsidR="00DD07D6">
              <w:rPr>
                <w:rFonts w:ascii="Arial" w:hAnsi="Arial" w:cs="Arial"/>
                <w:bCs/>
              </w:rPr>
              <w:t>la forma de trabajo</w:t>
            </w:r>
            <w:r>
              <w:rPr>
                <w:rFonts w:ascii="Arial" w:hAnsi="Arial" w:cs="Arial"/>
                <w:bCs/>
              </w:rPr>
              <w:t xml:space="preserve"> en equipo.</w:t>
            </w:r>
          </w:p>
          <w:p w14:paraId="6CC302DE" w14:textId="3DA06B18" w:rsidR="008025F0" w:rsidRDefault="008025F0" w:rsidP="00856BE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También nos dimos cuenta que no todo el ciclo de vida del </w:t>
            </w:r>
            <w:r w:rsidR="00DD07D6" w:rsidRPr="00DD07D6">
              <w:rPr>
                <w:rFonts w:ascii="Arial" w:hAnsi="Arial" w:cs="Arial"/>
                <w:bCs/>
                <w:i/>
                <w:iCs/>
              </w:rPr>
              <w:t>software</w:t>
            </w:r>
            <w:r>
              <w:rPr>
                <w:rFonts w:ascii="Arial" w:hAnsi="Arial" w:cs="Arial"/>
                <w:bCs/>
              </w:rPr>
              <w:t xml:space="preserve"> se cubrió debido a la falta de compromiso de algunos dueños de producto que no aportaban información en un principio. Debido a esto, aprendimos que se puede adaptar la </w:t>
            </w:r>
            <w:r w:rsidR="00BB2466">
              <w:rPr>
                <w:rFonts w:ascii="Arial" w:hAnsi="Arial" w:cs="Arial"/>
                <w:bCs/>
              </w:rPr>
              <w:t>metodología</w:t>
            </w:r>
            <w:r>
              <w:rPr>
                <w:rFonts w:ascii="Arial" w:hAnsi="Arial" w:cs="Arial"/>
                <w:bCs/>
              </w:rPr>
              <w:t xml:space="preserve"> a un dueño de producto</w:t>
            </w:r>
            <w:r w:rsidR="00DD07D6">
              <w:rPr>
                <w:rFonts w:ascii="Arial" w:hAnsi="Arial" w:cs="Arial"/>
                <w:bCs/>
              </w:rPr>
              <w:t xml:space="preserve"> nuevo</w:t>
            </w:r>
            <w:r>
              <w:rPr>
                <w:rFonts w:ascii="Arial" w:hAnsi="Arial" w:cs="Arial"/>
                <w:bCs/>
              </w:rPr>
              <w:t xml:space="preserve"> que tenga los mismos o similares intereses en el </w:t>
            </w:r>
            <w:r w:rsidRPr="00BB2466">
              <w:rPr>
                <w:rFonts w:ascii="Arial" w:hAnsi="Arial" w:cs="Arial"/>
                <w:bCs/>
                <w:i/>
                <w:iCs/>
              </w:rPr>
              <w:t>software</w:t>
            </w:r>
            <w:r>
              <w:rPr>
                <w:rFonts w:ascii="Arial" w:hAnsi="Arial" w:cs="Arial"/>
                <w:bCs/>
              </w:rPr>
              <w:t xml:space="preserve"> que se desarrolló, finalmente con la señora Chabela quién nos validó por completo las historias de usuario </w:t>
            </w:r>
            <w:r w:rsidR="00BB2466">
              <w:rPr>
                <w:rFonts w:ascii="Arial" w:hAnsi="Arial" w:cs="Arial"/>
                <w:bCs/>
              </w:rPr>
              <w:t>asociadas</w:t>
            </w:r>
            <w:r>
              <w:rPr>
                <w:rFonts w:ascii="Arial" w:hAnsi="Arial" w:cs="Arial"/>
                <w:bCs/>
              </w:rPr>
              <w:t xml:space="preserve"> a </w:t>
            </w:r>
            <w:proofErr w:type="spellStart"/>
            <w:r>
              <w:rPr>
                <w:rFonts w:ascii="Arial" w:hAnsi="Arial" w:cs="Arial"/>
                <w:bCs/>
              </w:rPr>
              <w:t>DelyApp</w:t>
            </w:r>
            <w:proofErr w:type="spellEnd"/>
            <w:r>
              <w:rPr>
                <w:rFonts w:ascii="Arial" w:hAnsi="Arial" w:cs="Arial"/>
                <w:bCs/>
              </w:rPr>
              <w:t>.</w:t>
            </w:r>
          </w:p>
          <w:p w14:paraId="684B261A" w14:textId="77777777" w:rsidR="00856BED" w:rsidRDefault="00856BED" w:rsidP="00856BED">
            <w:pPr>
              <w:rPr>
                <w:rFonts w:ascii="Arial" w:hAnsi="Arial" w:cs="Arial"/>
                <w:bCs/>
              </w:rPr>
            </w:pPr>
          </w:p>
          <w:p w14:paraId="2601AABC" w14:textId="77777777" w:rsidR="00856BED" w:rsidRDefault="00856BED" w:rsidP="00856BED">
            <w:pPr>
              <w:rPr>
                <w:rFonts w:ascii="Arial" w:hAnsi="Arial" w:cs="Arial"/>
                <w:bCs/>
              </w:rPr>
            </w:pPr>
          </w:p>
          <w:p w14:paraId="28FFA85E" w14:textId="77777777" w:rsidR="00856BED" w:rsidRDefault="00856BED" w:rsidP="00856BED">
            <w:pPr>
              <w:rPr>
                <w:rFonts w:ascii="Arial" w:hAnsi="Arial" w:cs="Arial"/>
                <w:bCs/>
              </w:rPr>
            </w:pPr>
          </w:p>
          <w:p w14:paraId="06D8D541" w14:textId="77777777" w:rsidR="00856BED" w:rsidRDefault="00856BED" w:rsidP="00856BED">
            <w:pPr>
              <w:rPr>
                <w:rFonts w:ascii="Arial" w:hAnsi="Arial" w:cs="Arial"/>
                <w:bCs/>
              </w:rPr>
            </w:pPr>
          </w:p>
          <w:p w14:paraId="72EAEF38" w14:textId="77777777" w:rsidR="00856BED" w:rsidRDefault="00856BED" w:rsidP="00856BED">
            <w:pPr>
              <w:rPr>
                <w:rFonts w:ascii="Arial" w:hAnsi="Arial" w:cs="Arial"/>
                <w:bCs/>
              </w:rPr>
            </w:pPr>
          </w:p>
          <w:p w14:paraId="6BD561FF" w14:textId="77777777" w:rsidR="00856BED" w:rsidRPr="00357147" w:rsidRDefault="00856BED" w:rsidP="00856BED">
            <w:pPr>
              <w:rPr>
                <w:rFonts w:ascii="Arial" w:hAnsi="Arial" w:cs="Arial"/>
                <w:bCs/>
              </w:rPr>
            </w:pPr>
          </w:p>
        </w:tc>
      </w:tr>
    </w:tbl>
    <w:p w14:paraId="3BE09FE0" w14:textId="4779D310" w:rsidR="000A3419" w:rsidRDefault="000A3419" w:rsidP="000A3419">
      <w:pPr>
        <w:pStyle w:val="Estilo1"/>
        <w:tabs>
          <w:tab w:val="left" w:pos="3315"/>
        </w:tabs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6BD56204" w14:textId="269C7F0C" w:rsidR="004C314B" w:rsidRDefault="004C314B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5CC2BE68" w14:textId="360F8DD3" w:rsidR="008025F0" w:rsidRDefault="008025F0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0DC09CAA" w14:textId="3146E466" w:rsidR="008025F0" w:rsidRDefault="008025F0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07B4F134" w14:textId="43960AB1" w:rsidR="008025F0" w:rsidRDefault="008025F0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6E2507FB" w14:textId="1DB026AA" w:rsidR="008025F0" w:rsidRDefault="008025F0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09C8129D" w14:textId="5B7ED61E" w:rsidR="008025F0" w:rsidRDefault="008025F0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2BE928DF" w14:textId="2AD1C309" w:rsidR="008025F0" w:rsidRDefault="008025F0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4C3409CF" w14:textId="308DDB7E" w:rsidR="008025F0" w:rsidRDefault="008025F0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4D2A5075" w14:textId="6B5D709E" w:rsidR="00A155E5" w:rsidRDefault="00A155E5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17A2ADDD" w14:textId="5C54A609" w:rsidR="00A155E5" w:rsidRDefault="00A155E5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367292CB" w14:textId="64764252" w:rsidR="00A155E5" w:rsidRDefault="00A155E5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27DB360E" w14:textId="1FB59101" w:rsidR="00A155E5" w:rsidRDefault="00A155E5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138885A5" w14:textId="777BB9D8" w:rsidR="00A155E5" w:rsidRDefault="00A155E5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6095886E" w14:textId="77777777" w:rsidR="00A155E5" w:rsidRDefault="00A155E5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6BD56205" w14:textId="77777777" w:rsidR="00216E22" w:rsidRPr="00D56CFB" w:rsidRDefault="004C314B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Firmas</w:t>
      </w:r>
      <w:r w:rsidR="00216E22">
        <w:rPr>
          <w:rFonts w:ascii="Arial" w:hAnsi="Arial" w:cs="Arial"/>
          <w:b/>
        </w:rPr>
        <w:t>:</w:t>
      </w:r>
    </w:p>
    <w:tbl>
      <w:tblPr>
        <w:tblW w:w="8701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566"/>
        <w:gridCol w:w="3260"/>
        <w:gridCol w:w="2875"/>
      </w:tblGrid>
      <w:tr w:rsidR="005462CF" w:rsidRPr="00357147" w14:paraId="6BD5620A" w14:textId="77777777" w:rsidTr="005462CF">
        <w:trPr>
          <w:cantSplit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BD56206" w14:textId="77777777" w:rsidR="005462CF" w:rsidRPr="00357147" w:rsidRDefault="005462CF" w:rsidP="003A71AD">
            <w:pPr>
              <w:pStyle w:val="formtext-small"/>
              <w:spacing w:before="120"/>
              <w:ind w:left="18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357147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Cargo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BD56207" w14:textId="77777777" w:rsidR="005462CF" w:rsidRPr="00357147" w:rsidRDefault="005462CF" w:rsidP="003A71AD">
            <w:pPr>
              <w:pStyle w:val="formtext-small"/>
              <w:spacing w:before="12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357147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BD56208" w14:textId="77777777" w:rsidR="005462CF" w:rsidRPr="00357147" w:rsidRDefault="005462CF" w:rsidP="003A71AD">
            <w:pPr>
              <w:pStyle w:val="formtext-small"/>
              <w:spacing w:before="12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357147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Firma</w:t>
            </w:r>
          </w:p>
        </w:tc>
      </w:tr>
      <w:tr w:rsidR="005462CF" w:rsidRPr="00357147" w14:paraId="6BD56210" w14:textId="77777777" w:rsidTr="005462CF">
        <w:trPr>
          <w:cantSplit/>
          <w:trHeight w:val="669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0C" w14:textId="0921F08F" w:rsidR="005462CF" w:rsidRPr="00357147" w:rsidRDefault="00DD5BA0" w:rsidP="003A71A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Dueño del Producto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0D" w14:textId="4DF4E996" w:rsidR="005462CF" w:rsidRPr="008025F0" w:rsidRDefault="008025F0" w:rsidP="003A71AD">
            <w:pPr>
              <w:rPr>
                <w:rFonts w:ascii="Arial" w:hAnsi="Arial" w:cs="Arial"/>
                <w:bCs/>
                <w:u w:val="single"/>
              </w:rPr>
            </w:pPr>
            <w:r>
              <w:rPr>
                <w:rFonts w:ascii="Arial" w:hAnsi="Arial" w:cs="Arial"/>
                <w:bCs/>
              </w:rPr>
              <w:t>Isabel Pinto R.</w:t>
            </w: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0E" w14:textId="77777777" w:rsidR="005462CF" w:rsidRPr="00357147" w:rsidRDefault="005462CF" w:rsidP="003A71AD">
            <w:pPr>
              <w:rPr>
                <w:rFonts w:ascii="Arial" w:hAnsi="Arial" w:cs="Arial"/>
                <w:bCs/>
              </w:rPr>
            </w:pPr>
          </w:p>
        </w:tc>
      </w:tr>
      <w:tr w:rsidR="005462CF" w:rsidRPr="00357147" w14:paraId="6BD56215" w14:textId="77777777" w:rsidTr="005462CF">
        <w:trPr>
          <w:cantSplit/>
          <w:trHeight w:val="795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1" w14:textId="7A63CE55" w:rsidR="005462CF" w:rsidRPr="00357147" w:rsidRDefault="008025F0" w:rsidP="003A71A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Jefe de</w:t>
            </w:r>
            <w:r w:rsidR="00DD07D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r w:rsidR="005462CF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Proyecto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2" w14:textId="37B632F3" w:rsidR="005462CF" w:rsidRPr="00357147" w:rsidRDefault="008025F0" w:rsidP="003A71A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Nicolas González A.</w:t>
            </w: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13" w14:textId="77777777" w:rsidR="005462CF" w:rsidRPr="00357147" w:rsidRDefault="005462CF" w:rsidP="003A71AD">
            <w:pPr>
              <w:rPr>
                <w:rFonts w:ascii="Arial" w:hAnsi="Arial" w:cs="Arial"/>
                <w:bCs/>
              </w:rPr>
            </w:pPr>
          </w:p>
        </w:tc>
      </w:tr>
      <w:tr w:rsidR="005462CF" w:rsidRPr="00357147" w14:paraId="6BD5621A" w14:textId="77777777" w:rsidTr="005462CF">
        <w:trPr>
          <w:cantSplit/>
          <w:trHeight w:val="765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6" w14:textId="0BE6E80C" w:rsidR="005462CF" w:rsidRPr="00357147" w:rsidRDefault="008025F0" w:rsidP="003A71A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Equipo Desarrollador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7" w14:textId="63CD7010" w:rsidR="005462CF" w:rsidRPr="00357147" w:rsidRDefault="008025F0" w:rsidP="003A71A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Gabriel Aravena R.</w:t>
            </w: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18" w14:textId="77777777" w:rsidR="005462CF" w:rsidRPr="00357147" w:rsidRDefault="005462CF" w:rsidP="003A71AD">
            <w:pPr>
              <w:rPr>
                <w:rFonts w:ascii="Arial" w:hAnsi="Arial" w:cs="Arial"/>
                <w:bCs/>
              </w:rPr>
            </w:pPr>
          </w:p>
        </w:tc>
      </w:tr>
      <w:tr w:rsidR="008025F0" w:rsidRPr="00357147" w14:paraId="6BD5621F" w14:textId="77777777" w:rsidTr="005462CF">
        <w:trPr>
          <w:cantSplit/>
          <w:trHeight w:val="765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B" w14:textId="31A5CABF" w:rsidR="008025F0" w:rsidRPr="00357147" w:rsidRDefault="008025F0" w:rsidP="008025F0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Equipo Desarrollador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C" w14:textId="51CEA883" w:rsidR="008025F0" w:rsidRPr="00357147" w:rsidRDefault="008025F0" w:rsidP="008025F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Ángel Bravo E.</w:t>
            </w: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1D" w14:textId="77777777" w:rsidR="008025F0" w:rsidRPr="00357147" w:rsidRDefault="008025F0" w:rsidP="008025F0">
            <w:pPr>
              <w:rPr>
                <w:rFonts w:ascii="Arial" w:hAnsi="Arial" w:cs="Arial"/>
                <w:bCs/>
              </w:rPr>
            </w:pPr>
          </w:p>
        </w:tc>
      </w:tr>
    </w:tbl>
    <w:p w14:paraId="6BD56220" w14:textId="77777777" w:rsidR="00260763" w:rsidRPr="00197964" w:rsidRDefault="00260763" w:rsidP="00260763">
      <w:pPr>
        <w:pStyle w:val="Estilo1"/>
        <w:spacing w:before="100" w:beforeAutospacing="1" w:after="100" w:afterAutospacing="1"/>
        <w:ind w:left="0"/>
        <w:rPr>
          <w:rFonts w:ascii="Arial" w:hAnsi="Arial" w:cs="Arial"/>
        </w:rPr>
      </w:pPr>
    </w:p>
    <w:sectPr w:rsidR="00260763" w:rsidRPr="00197964" w:rsidSect="000A3419">
      <w:footerReference w:type="default" r:id="rId11"/>
      <w:pgSz w:w="11906" w:h="16838" w:code="9"/>
      <w:pgMar w:top="965" w:right="1418" w:bottom="1418" w:left="1531" w:header="624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E88C3" w14:textId="77777777" w:rsidR="00682793" w:rsidRDefault="00682793">
      <w:r>
        <w:separator/>
      </w:r>
    </w:p>
  </w:endnote>
  <w:endnote w:type="continuationSeparator" w:id="0">
    <w:p w14:paraId="65F93D27" w14:textId="77777777" w:rsidR="00682793" w:rsidRDefault="00682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7240852"/>
      <w:docPartObj>
        <w:docPartGallery w:val="Page Numbers (Bottom of Page)"/>
        <w:docPartUnique/>
      </w:docPartObj>
    </w:sdtPr>
    <w:sdtEndPr/>
    <w:sdtContent>
      <w:p w14:paraId="564F6553" w14:textId="71AF6D7A" w:rsidR="000A3419" w:rsidRDefault="000A341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BA0">
          <w:rPr>
            <w:noProof/>
          </w:rPr>
          <w:t>1</w:t>
        </w:r>
        <w:r>
          <w:fldChar w:fldCharType="end"/>
        </w:r>
      </w:p>
    </w:sdtContent>
  </w:sdt>
  <w:p w14:paraId="6BD5622C" w14:textId="77777777" w:rsidR="00357147" w:rsidRDefault="003571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90892" w14:textId="77777777" w:rsidR="00682793" w:rsidRDefault="00682793">
      <w:r>
        <w:separator/>
      </w:r>
    </w:p>
  </w:footnote>
  <w:footnote w:type="continuationSeparator" w:id="0">
    <w:p w14:paraId="43D29647" w14:textId="77777777" w:rsidR="00682793" w:rsidRDefault="00682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BC63E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E4C4A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singleLevel"/>
    <w:tmpl w:val="5E16D1D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8"/>
    <w:multiLevelType w:val="singleLevel"/>
    <w:tmpl w:val="CA2A42F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7025FD"/>
    <w:multiLevelType w:val="hybridMultilevel"/>
    <w:tmpl w:val="2DEE8726"/>
    <w:lvl w:ilvl="0" w:tplc="5B2E829E">
      <w:start w:val="1"/>
      <w:numFmt w:val="bullet"/>
      <w:pStyle w:val="vietascapitulos1ernivel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C12A2"/>
    <w:multiLevelType w:val="hybridMultilevel"/>
    <w:tmpl w:val="AD2E3208"/>
    <w:lvl w:ilvl="0" w:tplc="C1D6DE9C">
      <w:start w:val="1"/>
      <w:numFmt w:val="bullet"/>
      <w:pStyle w:val="VietasSeccionesyapartados2nivel"/>
      <w:lvlText w:val="o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D1A1C"/>
    <w:multiLevelType w:val="hybridMultilevel"/>
    <w:tmpl w:val="97FC07FC"/>
    <w:lvl w:ilvl="0" w:tplc="F0B63E10">
      <w:start w:val="1"/>
      <w:numFmt w:val="bullet"/>
      <w:pStyle w:val="Vietassubapartados1ernivel"/>
      <w:lvlText w:val=""/>
      <w:lvlJc w:val="left"/>
      <w:pPr>
        <w:tabs>
          <w:tab w:val="num" w:pos="2288"/>
        </w:tabs>
        <w:ind w:left="2285" w:hanging="35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10C91"/>
    <w:multiLevelType w:val="multilevel"/>
    <w:tmpl w:val="4DD8DC6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871"/>
        </w:tabs>
        <w:ind w:left="1871" w:hanging="737"/>
      </w:pPr>
      <w:rPr>
        <w:rFonts w:hint="default"/>
        <w:b w:val="0"/>
        <w:i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3368"/>
        </w:tabs>
        <w:ind w:left="3368" w:hanging="794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3873"/>
        </w:tabs>
        <w:ind w:left="3873" w:hanging="94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4372"/>
        </w:tabs>
        <w:ind w:left="4372" w:hanging="1078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4876"/>
        </w:tabs>
        <w:ind w:left="4876" w:hanging="1225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5455"/>
        </w:tabs>
        <w:ind w:left="5455" w:hanging="1441"/>
      </w:pPr>
      <w:rPr>
        <w:rFonts w:hint="default"/>
      </w:rPr>
    </w:lvl>
  </w:abstractNum>
  <w:abstractNum w:abstractNumId="8" w15:restartNumberingAfterBreak="0">
    <w:nsid w:val="5D1074DD"/>
    <w:multiLevelType w:val="hybridMultilevel"/>
    <w:tmpl w:val="43C2EFF2"/>
    <w:lvl w:ilvl="0" w:tplc="7338A4E6">
      <w:start w:val="1"/>
      <w:numFmt w:val="bullet"/>
      <w:pStyle w:val="VietasSubapartados2nivel"/>
      <w:lvlText w:val="o"/>
      <w:lvlJc w:val="left"/>
      <w:pPr>
        <w:tabs>
          <w:tab w:val="num" w:pos="2665"/>
        </w:tabs>
        <w:ind w:left="2665" w:hanging="39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9497E"/>
    <w:multiLevelType w:val="hybridMultilevel"/>
    <w:tmpl w:val="7A381D2E"/>
    <w:lvl w:ilvl="0" w:tplc="E424F206">
      <w:start w:val="1"/>
      <w:numFmt w:val="bullet"/>
      <w:pStyle w:val="VietasSeccionesyapartados1ernivel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A30E0"/>
    <w:multiLevelType w:val="hybridMultilevel"/>
    <w:tmpl w:val="9D787886"/>
    <w:lvl w:ilvl="0" w:tplc="D3109416">
      <w:start w:val="1"/>
      <w:numFmt w:val="bullet"/>
      <w:pStyle w:val="vietascapitulode2nivel"/>
      <w:lvlText w:val="o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130282B6">
      <w:start w:val="1"/>
      <w:numFmt w:val="bullet"/>
      <w:pStyle w:val="vietascapitulode2nivel"/>
      <w:lvlText w:val="o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666,red,#c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99"/>
    <w:rsid w:val="00022C89"/>
    <w:rsid w:val="00044EB4"/>
    <w:rsid w:val="00047277"/>
    <w:rsid w:val="00061AEB"/>
    <w:rsid w:val="000628EF"/>
    <w:rsid w:val="000716A4"/>
    <w:rsid w:val="0008021E"/>
    <w:rsid w:val="00094EBF"/>
    <w:rsid w:val="000A3419"/>
    <w:rsid w:val="000C1CA0"/>
    <w:rsid w:val="000C3613"/>
    <w:rsid w:val="000D50A8"/>
    <w:rsid w:val="000E09DC"/>
    <w:rsid w:val="000E28CC"/>
    <w:rsid w:val="000E46C1"/>
    <w:rsid w:val="001040C7"/>
    <w:rsid w:val="00120ADC"/>
    <w:rsid w:val="0012109C"/>
    <w:rsid w:val="001372EB"/>
    <w:rsid w:val="0013751A"/>
    <w:rsid w:val="0014610C"/>
    <w:rsid w:val="0015357F"/>
    <w:rsid w:val="00157E66"/>
    <w:rsid w:val="001621C7"/>
    <w:rsid w:val="00170DE0"/>
    <w:rsid w:val="00174712"/>
    <w:rsid w:val="00176A4D"/>
    <w:rsid w:val="00190D1F"/>
    <w:rsid w:val="00197964"/>
    <w:rsid w:val="001D27A1"/>
    <w:rsid w:val="001D3A8E"/>
    <w:rsid w:val="001E77B0"/>
    <w:rsid w:val="001F0031"/>
    <w:rsid w:val="001F4D96"/>
    <w:rsid w:val="00211032"/>
    <w:rsid w:val="00216E22"/>
    <w:rsid w:val="0022003D"/>
    <w:rsid w:val="00244DB0"/>
    <w:rsid w:val="00260763"/>
    <w:rsid w:val="0026533D"/>
    <w:rsid w:val="00272A0B"/>
    <w:rsid w:val="00273578"/>
    <w:rsid w:val="00283600"/>
    <w:rsid w:val="00290B22"/>
    <w:rsid w:val="002B7FC2"/>
    <w:rsid w:val="002C0261"/>
    <w:rsid w:val="002D1F90"/>
    <w:rsid w:val="002D3E62"/>
    <w:rsid w:val="002E0673"/>
    <w:rsid w:val="002E19D0"/>
    <w:rsid w:val="002E4F73"/>
    <w:rsid w:val="002F558D"/>
    <w:rsid w:val="003106FC"/>
    <w:rsid w:val="0032262F"/>
    <w:rsid w:val="00332D4A"/>
    <w:rsid w:val="00333986"/>
    <w:rsid w:val="00340BBB"/>
    <w:rsid w:val="00357147"/>
    <w:rsid w:val="003575BF"/>
    <w:rsid w:val="00361F4B"/>
    <w:rsid w:val="00382435"/>
    <w:rsid w:val="00383C67"/>
    <w:rsid w:val="003A2425"/>
    <w:rsid w:val="003A71AD"/>
    <w:rsid w:val="003A7A45"/>
    <w:rsid w:val="003C4779"/>
    <w:rsid w:val="003D1D9C"/>
    <w:rsid w:val="003E0F5F"/>
    <w:rsid w:val="003E4099"/>
    <w:rsid w:val="003E5D5B"/>
    <w:rsid w:val="003F7870"/>
    <w:rsid w:val="00400E5E"/>
    <w:rsid w:val="004101A3"/>
    <w:rsid w:val="00453997"/>
    <w:rsid w:val="00456CFC"/>
    <w:rsid w:val="00462708"/>
    <w:rsid w:val="00472DBB"/>
    <w:rsid w:val="00486F78"/>
    <w:rsid w:val="004A21FD"/>
    <w:rsid w:val="004C314B"/>
    <w:rsid w:val="004C6187"/>
    <w:rsid w:val="004F1F5D"/>
    <w:rsid w:val="004F3F25"/>
    <w:rsid w:val="0050339A"/>
    <w:rsid w:val="00503CA2"/>
    <w:rsid w:val="00512E69"/>
    <w:rsid w:val="005147D5"/>
    <w:rsid w:val="005272A2"/>
    <w:rsid w:val="005338C6"/>
    <w:rsid w:val="005359A5"/>
    <w:rsid w:val="0054043A"/>
    <w:rsid w:val="005462CF"/>
    <w:rsid w:val="00547014"/>
    <w:rsid w:val="0055008F"/>
    <w:rsid w:val="005527EF"/>
    <w:rsid w:val="00560244"/>
    <w:rsid w:val="005624A8"/>
    <w:rsid w:val="00570848"/>
    <w:rsid w:val="00572E4E"/>
    <w:rsid w:val="00575E7C"/>
    <w:rsid w:val="00590A50"/>
    <w:rsid w:val="005A0041"/>
    <w:rsid w:val="005A286B"/>
    <w:rsid w:val="005A4636"/>
    <w:rsid w:val="005B5BF3"/>
    <w:rsid w:val="005C7C4B"/>
    <w:rsid w:val="005D3D0B"/>
    <w:rsid w:val="005E11FA"/>
    <w:rsid w:val="005F0607"/>
    <w:rsid w:val="005F0DD4"/>
    <w:rsid w:val="00621300"/>
    <w:rsid w:val="00626F8A"/>
    <w:rsid w:val="00630C9D"/>
    <w:rsid w:val="00634F1A"/>
    <w:rsid w:val="00635179"/>
    <w:rsid w:val="00637B47"/>
    <w:rsid w:val="00666714"/>
    <w:rsid w:val="00667195"/>
    <w:rsid w:val="006812B8"/>
    <w:rsid w:val="006820C4"/>
    <w:rsid w:val="00682793"/>
    <w:rsid w:val="006850C2"/>
    <w:rsid w:val="00686003"/>
    <w:rsid w:val="006A0248"/>
    <w:rsid w:val="006E0CF8"/>
    <w:rsid w:val="006F19D7"/>
    <w:rsid w:val="00716CDC"/>
    <w:rsid w:val="00727DB0"/>
    <w:rsid w:val="0074380E"/>
    <w:rsid w:val="00760247"/>
    <w:rsid w:val="0077285F"/>
    <w:rsid w:val="007873E5"/>
    <w:rsid w:val="007A343A"/>
    <w:rsid w:val="007A66BC"/>
    <w:rsid w:val="007B092B"/>
    <w:rsid w:val="007C58F8"/>
    <w:rsid w:val="007E1BF4"/>
    <w:rsid w:val="007E79DA"/>
    <w:rsid w:val="007F21C9"/>
    <w:rsid w:val="007F343C"/>
    <w:rsid w:val="007F6B34"/>
    <w:rsid w:val="008025F0"/>
    <w:rsid w:val="00803657"/>
    <w:rsid w:val="00831BF6"/>
    <w:rsid w:val="00851062"/>
    <w:rsid w:val="00852983"/>
    <w:rsid w:val="00856BED"/>
    <w:rsid w:val="008B563F"/>
    <w:rsid w:val="008C522C"/>
    <w:rsid w:val="008D6C72"/>
    <w:rsid w:val="008E16A6"/>
    <w:rsid w:val="008E3E56"/>
    <w:rsid w:val="008E6DCC"/>
    <w:rsid w:val="008F3192"/>
    <w:rsid w:val="008F4519"/>
    <w:rsid w:val="00911849"/>
    <w:rsid w:val="00937F45"/>
    <w:rsid w:val="00940F68"/>
    <w:rsid w:val="00943ED5"/>
    <w:rsid w:val="00950D1F"/>
    <w:rsid w:val="00957311"/>
    <w:rsid w:val="00960D26"/>
    <w:rsid w:val="009617F0"/>
    <w:rsid w:val="00964930"/>
    <w:rsid w:val="0096525B"/>
    <w:rsid w:val="00970707"/>
    <w:rsid w:val="009924EC"/>
    <w:rsid w:val="00995871"/>
    <w:rsid w:val="00995CED"/>
    <w:rsid w:val="009A5EAD"/>
    <w:rsid w:val="009A77B5"/>
    <w:rsid w:val="009B5528"/>
    <w:rsid w:val="009B6191"/>
    <w:rsid w:val="009B7A08"/>
    <w:rsid w:val="009C5BDC"/>
    <w:rsid w:val="00A017DA"/>
    <w:rsid w:val="00A01D9C"/>
    <w:rsid w:val="00A06ECC"/>
    <w:rsid w:val="00A155E5"/>
    <w:rsid w:val="00A26DAF"/>
    <w:rsid w:val="00A30932"/>
    <w:rsid w:val="00A326BC"/>
    <w:rsid w:val="00A44796"/>
    <w:rsid w:val="00A452C2"/>
    <w:rsid w:val="00A453FD"/>
    <w:rsid w:val="00A47F32"/>
    <w:rsid w:val="00A539A5"/>
    <w:rsid w:val="00A86419"/>
    <w:rsid w:val="00A870C3"/>
    <w:rsid w:val="00A917D5"/>
    <w:rsid w:val="00A93D3A"/>
    <w:rsid w:val="00AA3B51"/>
    <w:rsid w:val="00AB3071"/>
    <w:rsid w:val="00AD7519"/>
    <w:rsid w:val="00AE709F"/>
    <w:rsid w:val="00AF425F"/>
    <w:rsid w:val="00AF7399"/>
    <w:rsid w:val="00B06AFA"/>
    <w:rsid w:val="00B16C41"/>
    <w:rsid w:val="00B21B38"/>
    <w:rsid w:val="00B34C92"/>
    <w:rsid w:val="00B40EA5"/>
    <w:rsid w:val="00B52159"/>
    <w:rsid w:val="00B72222"/>
    <w:rsid w:val="00B75A63"/>
    <w:rsid w:val="00B96DF1"/>
    <w:rsid w:val="00BA0410"/>
    <w:rsid w:val="00BA3457"/>
    <w:rsid w:val="00BA3C37"/>
    <w:rsid w:val="00BB2466"/>
    <w:rsid w:val="00BB44DF"/>
    <w:rsid w:val="00BD279D"/>
    <w:rsid w:val="00C038F7"/>
    <w:rsid w:val="00C10200"/>
    <w:rsid w:val="00C10A76"/>
    <w:rsid w:val="00C13380"/>
    <w:rsid w:val="00C16CF4"/>
    <w:rsid w:val="00C22349"/>
    <w:rsid w:val="00C2285C"/>
    <w:rsid w:val="00C235DB"/>
    <w:rsid w:val="00C3068C"/>
    <w:rsid w:val="00C43EFA"/>
    <w:rsid w:val="00C4445C"/>
    <w:rsid w:val="00C45D15"/>
    <w:rsid w:val="00C64D5F"/>
    <w:rsid w:val="00C73B69"/>
    <w:rsid w:val="00C779C4"/>
    <w:rsid w:val="00C836AA"/>
    <w:rsid w:val="00C87AD1"/>
    <w:rsid w:val="00CA0505"/>
    <w:rsid w:val="00CB0419"/>
    <w:rsid w:val="00CB27C0"/>
    <w:rsid w:val="00CC238F"/>
    <w:rsid w:val="00CD1D27"/>
    <w:rsid w:val="00CD43D6"/>
    <w:rsid w:val="00CE1BC7"/>
    <w:rsid w:val="00CE457A"/>
    <w:rsid w:val="00CF553E"/>
    <w:rsid w:val="00CF5D6A"/>
    <w:rsid w:val="00D04134"/>
    <w:rsid w:val="00D2116C"/>
    <w:rsid w:val="00D21B5A"/>
    <w:rsid w:val="00D32108"/>
    <w:rsid w:val="00D33952"/>
    <w:rsid w:val="00D44F53"/>
    <w:rsid w:val="00D45261"/>
    <w:rsid w:val="00D54E0E"/>
    <w:rsid w:val="00D56CFB"/>
    <w:rsid w:val="00D82BF5"/>
    <w:rsid w:val="00D90AE1"/>
    <w:rsid w:val="00D93253"/>
    <w:rsid w:val="00DA6F23"/>
    <w:rsid w:val="00DB3D50"/>
    <w:rsid w:val="00DD07D6"/>
    <w:rsid w:val="00DD0FFA"/>
    <w:rsid w:val="00DD5BA0"/>
    <w:rsid w:val="00DF671A"/>
    <w:rsid w:val="00E1099D"/>
    <w:rsid w:val="00E156B8"/>
    <w:rsid w:val="00E36968"/>
    <w:rsid w:val="00E43070"/>
    <w:rsid w:val="00E528FD"/>
    <w:rsid w:val="00E53ACD"/>
    <w:rsid w:val="00E57714"/>
    <w:rsid w:val="00E72ED2"/>
    <w:rsid w:val="00E829AF"/>
    <w:rsid w:val="00E8381A"/>
    <w:rsid w:val="00E862B7"/>
    <w:rsid w:val="00E87405"/>
    <w:rsid w:val="00EA089A"/>
    <w:rsid w:val="00EA251D"/>
    <w:rsid w:val="00EA25DE"/>
    <w:rsid w:val="00EC233B"/>
    <w:rsid w:val="00ED026D"/>
    <w:rsid w:val="00EE3062"/>
    <w:rsid w:val="00EF0180"/>
    <w:rsid w:val="00EF3F5B"/>
    <w:rsid w:val="00EF6A43"/>
    <w:rsid w:val="00F01004"/>
    <w:rsid w:val="00F30AE8"/>
    <w:rsid w:val="00F362B9"/>
    <w:rsid w:val="00F46030"/>
    <w:rsid w:val="00F80BA3"/>
    <w:rsid w:val="00F82CED"/>
    <w:rsid w:val="00F932D2"/>
    <w:rsid w:val="00F96B90"/>
    <w:rsid w:val="00FC39AE"/>
    <w:rsid w:val="00FD4E2F"/>
    <w:rsid w:val="00F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66,red,#ccc"/>
    </o:shapedefaults>
    <o:shapelayout v:ext="edit">
      <o:idmap v:ext="edit" data="1"/>
    </o:shapelayout>
  </w:shapeDefaults>
  <w:decimalSymbol w:val=","/>
  <w:listSeparator w:val=";"/>
  <w14:docId w14:val="6BD561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0244"/>
    <w:rPr>
      <w:sz w:val="24"/>
      <w:szCs w:val="24"/>
      <w:lang w:val="es-ES" w:eastAsia="es-ES"/>
    </w:rPr>
  </w:style>
  <w:style w:type="paragraph" w:styleId="Ttulo1">
    <w:name w:val="heading 1"/>
    <w:basedOn w:val="Normal"/>
    <w:next w:val="Estilo1"/>
    <w:autoRedefine/>
    <w:qFormat/>
    <w:rsid w:val="00D56CFB"/>
    <w:pPr>
      <w:keepNext/>
      <w:jc w:val="center"/>
      <w:outlineLvl w:val="0"/>
    </w:pPr>
    <w:rPr>
      <w:rFonts w:ascii="Arial" w:hAnsi="Arial" w:cs="Arial"/>
      <w:b/>
      <w:bCs/>
      <w:caps/>
      <w:noProof/>
      <w:lang w:val="es-ES_tradnl"/>
    </w:rPr>
  </w:style>
  <w:style w:type="paragraph" w:styleId="Ttulo2">
    <w:name w:val="heading 2"/>
    <w:basedOn w:val="Normal"/>
    <w:next w:val="Estilo2"/>
    <w:autoRedefine/>
    <w:qFormat/>
    <w:rsid w:val="003D1D9C"/>
    <w:pPr>
      <w:keepNext/>
      <w:numPr>
        <w:ilvl w:val="1"/>
        <w:numId w:val="2"/>
      </w:numPr>
      <w:outlineLvl w:val="1"/>
    </w:pPr>
    <w:rPr>
      <w:rFonts w:ascii="Arial" w:hAnsi="Arial" w:cs="Arial"/>
      <w:b/>
      <w:caps/>
      <w:lang w:val="es-ES_tradnl"/>
    </w:rPr>
  </w:style>
  <w:style w:type="paragraph" w:styleId="Ttulo3">
    <w:name w:val="heading 3"/>
    <w:basedOn w:val="Normal"/>
    <w:next w:val="Estilo2"/>
    <w:autoRedefine/>
    <w:qFormat/>
    <w:rsid w:val="003D1D9C"/>
    <w:pPr>
      <w:keepNext/>
      <w:numPr>
        <w:ilvl w:val="2"/>
        <w:numId w:val="2"/>
      </w:numPr>
      <w:jc w:val="both"/>
      <w:outlineLvl w:val="2"/>
    </w:pPr>
    <w:rPr>
      <w:rFonts w:ascii="Arial" w:hAnsi="Arial" w:cs="Arial"/>
      <w:b/>
      <w:bCs/>
      <w:lang w:val="es-ES_tradnl"/>
    </w:rPr>
  </w:style>
  <w:style w:type="paragraph" w:styleId="Ttulo4">
    <w:name w:val="heading 4"/>
    <w:basedOn w:val="Normal"/>
    <w:next w:val="Estilo3"/>
    <w:autoRedefine/>
    <w:qFormat/>
    <w:rsid w:val="00940F68"/>
    <w:pPr>
      <w:keepNext/>
      <w:numPr>
        <w:ilvl w:val="3"/>
        <w:numId w:val="2"/>
      </w:numPr>
      <w:jc w:val="both"/>
      <w:outlineLvl w:val="3"/>
    </w:pPr>
    <w:rPr>
      <w:rFonts w:ascii="Arial" w:hAnsi="Arial" w:cs="Arial"/>
      <w:bCs/>
      <w:i/>
      <w:lang w:val="es-ES_tradnl"/>
    </w:rPr>
  </w:style>
  <w:style w:type="paragraph" w:styleId="Ttulo5">
    <w:name w:val="heading 5"/>
    <w:basedOn w:val="Normal"/>
    <w:next w:val="Normal"/>
    <w:qFormat/>
    <w:rsid w:val="0056024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6024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6024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6024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6024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/>
    <w:rsid w:val="00560244"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rsid w:val="0056024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Ttulodendice">
    <w:name w:val="index heading"/>
    <w:basedOn w:val="Normal"/>
    <w:next w:val="Normal"/>
    <w:semiHidden/>
    <w:rsid w:val="00560244"/>
  </w:style>
  <w:style w:type="paragraph" w:customStyle="1" w:styleId="TIMES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/>
      <w:szCs w:val="20"/>
    </w:rPr>
  </w:style>
  <w:style w:type="paragraph" w:customStyle="1" w:styleId="Portada">
    <w:name w:val="Portada"/>
    <w:basedOn w:val="Normal"/>
    <w:rsid w:val="00560244"/>
    <w:pPr>
      <w:jc w:val="center"/>
    </w:pPr>
    <w:rPr>
      <w:b/>
      <w:bCs/>
      <w:sz w:val="36"/>
    </w:rPr>
  </w:style>
  <w:style w:type="paragraph" w:styleId="TDC1">
    <w:name w:val="toc 1"/>
    <w:basedOn w:val="Normal"/>
    <w:next w:val="Normal"/>
    <w:autoRedefine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hAnsi="Arial" w:cs="Arial"/>
      <w:b/>
      <w:bCs/>
      <w:iCs/>
      <w:caps/>
      <w:noProof/>
    </w:rPr>
  </w:style>
  <w:style w:type="paragraph" w:styleId="TDC2">
    <w:name w:val="toc 2"/>
    <w:basedOn w:val="Normal"/>
    <w:next w:val="Normal"/>
    <w:autoRedefine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hAnsi="Arial" w:cs="Arial"/>
      <w:b/>
      <w:bCs/>
      <w:caps/>
      <w:noProof/>
      <w:sz w:val="22"/>
      <w:szCs w:val="22"/>
    </w:rPr>
  </w:style>
  <w:style w:type="paragraph" w:styleId="TDC3">
    <w:name w:val="toc 3"/>
    <w:basedOn w:val="Normal"/>
    <w:next w:val="Normal"/>
    <w:autoRedefine/>
    <w:semiHidden/>
    <w:rsid w:val="00940F68"/>
    <w:pPr>
      <w:tabs>
        <w:tab w:val="left" w:pos="1440"/>
        <w:tab w:val="right" w:leader="dot" w:pos="9060"/>
      </w:tabs>
      <w:ind w:left="900"/>
    </w:pPr>
    <w:rPr>
      <w:rFonts w:ascii="Arial" w:hAnsi="Arial" w:cs="Arial"/>
      <w:b/>
      <w:noProof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940F68"/>
    <w:pPr>
      <w:tabs>
        <w:tab w:val="left" w:pos="2160"/>
        <w:tab w:val="right" w:leader="dot" w:pos="9061"/>
      </w:tabs>
      <w:ind w:left="1440"/>
    </w:pPr>
    <w:rPr>
      <w:rFonts w:ascii="Arial" w:hAnsi="Arial" w:cs="Arial"/>
      <w:noProof/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/>
      <w:bCs/>
    </w:rPr>
  </w:style>
  <w:style w:type="paragraph" w:customStyle="1" w:styleId="vietascapitulos1ernivel">
    <w:name w:val="viñetas capitulos 1er nivel"/>
    <w:basedOn w:val="TIMES"/>
    <w:next w:val="Estilo1"/>
    <w:rsid w:val="00560244"/>
    <w:pPr>
      <w:numPr>
        <w:numId w:val="3"/>
      </w:numPr>
      <w:shd w:val="clear" w:color="auto" w:fill="FFFFFF"/>
      <w:spacing w:line="240" w:lineRule="auto"/>
    </w:pPr>
    <w:rPr>
      <w:rFonts w:ascii="Times New Roman" w:hAnsi="Times New Roman"/>
    </w:rPr>
  </w:style>
  <w:style w:type="paragraph" w:customStyle="1" w:styleId="vietascapitulode2nivel">
    <w:name w:val="viñetas capitulo de 2º nivel"/>
    <w:basedOn w:val="TIMES"/>
    <w:next w:val="Estilo1"/>
    <w:rsid w:val="00560244"/>
    <w:pPr>
      <w:numPr>
        <w:numId w:val="1"/>
      </w:numPr>
    </w:pPr>
    <w:rPr>
      <w:lang w:val="es-ES_tradnl"/>
    </w:rPr>
  </w:style>
  <w:style w:type="paragraph" w:customStyle="1" w:styleId="VietasSeccionesyapartados1ernivel">
    <w:name w:val="Viñetas Secciones y apartados 1er nivel"/>
    <w:basedOn w:val="TIMES"/>
    <w:next w:val="Estilo2"/>
    <w:rsid w:val="00560244"/>
    <w:pPr>
      <w:numPr>
        <w:numId w:val="7"/>
      </w:numPr>
      <w:spacing w:line="240" w:lineRule="auto"/>
    </w:pPr>
    <w:rPr>
      <w:rFonts w:ascii="Times New Roman" w:hAnsi="Times New Roman"/>
    </w:rPr>
  </w:style>
  <w:style w:type="paragraph" w:customStyle="1" w:styleId="VietasSeccionesyapartados2nivel">
    <w:name w:val="Viñetas Secciones y apartados 2º nivel"/>
    <w:basedOn w:val="TIMES"/>
    <w:next w:val="Estilo2"/>
    <w:rsid w:val="00560244"/>
    <w:pPr>
      <w:numPr>
        <w:numId w:val="4"/>
      </w:numPr>
    </w:pPr>
    <w:rPr>
      <w:lang w:val="es-ES_tradnl"/>
    </w:rPr>
  </w:style>
  <w:style w:type="paragraph" w:customStyle="1" w:styleId="Estilo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customStyle="1" w:styleId="Estilo2">
    <w:name w:val="Estilo2"/>
    <w:basedOn w:val="Normal"/>
    <w:rsid w:val="00560244"/>
    <w:pPr>
      <w:ind w:left="1134"/>
      <w:jc w:val="both"/>
    </w:pPr>
  </w:style>
  <w:style w:type="paragraph" w:customStyle="1" w:styleId="Estilo3">
    <w:name w:val="Estilo3"/>
    <w:basedOn w:val="Normal"/>
    <w:rsid w:val="00560244"/>
    <w:pPr>
      <w:ind w:left="1928"/>
      <w:jc w:val="both"/>
    </w:pPr>
  </w:style>
  <w:style w:type="paragraph" w:customStyle="1" w:styleId="Vietassubapartados1ernivel">
    <w:name w:val="Viñetas subapartados 1 er nivel"/>
    <w:basedOn w:val="VietasSeccionesyapartados1ernivel"/>
    <w:next w:val="Estilo3"/>
    <w:rsid w:val="00560244"/>
    <w:pPr>
      <w:numPr>
        <w:numId w:val="6"/>
      </w:numPr>
    </w:pPr>
    <w:rPr>
      <w:lang w:val="es-ES_tradnl"/>
    </w:rPr>
  </w:style>
  <w:style w:type="paragraph" w:customStyle="1" w:styleId="VietasSubapartados2nivel">
    <w:name w:val="Viñetas Subapartados 2º nivel"/>
    <w:basedOn w:val="Vietassubapartados1ernivel"/>
    <w:next w:val="Estilo3"/>
    <w:rsid w:val="00560244"/>
    <w:pPr>
      <w:numPr>
        <w:numId w:val="5"/>
      </w:numPr>
    </w:pPr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/>
    <w:rsid w:val="00560244"/>
    <w:pPr>
      <w:shd w:val="clear" w:color="auto" w:fill="000080"/>
    </w:pPr>
    <w:rPr>
      <w:rFonts w:ascii="Tahoma" w:hAnsi="Tahoma" w:cs="Tahoma"/>
    </w:rPr>
  </w:style>
  <w:style w:type="paragraph" w:customStyle="1" w:styleId="unknownstyle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lang w:val="es-ES" w:eastAsia="es-ES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customStyle="1" w:styleId="Nombre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customStyle="1" w:styleId="Direccin1">
    <w:name w:val="Dirección 1"/>
    <w:basedOn w:val="Normal"/>
    <w:rsid w:val="00560244"/>
    <w:pPr>
      <w:framePr w:w="2400" w:wrap="notBeside" w:vAnchor="page" w:hAnchor="page" w:x="8065" w:y="1009"/>
      <w:spacing w:line="200" w:lineRule="auto"/>
    </w:pPr>
    <w:rPr>
      <w:sz w:val="16"/>
      <w:szCs w:val="20"/>
    </w:rPr>
  </w:style>
  <w:style w:type="paragraph" w:customStyle="1" w:styleId="Ttulodeseccin">
    <w:name w:val="Título de sección"/>
    <w:basedOn w:val="Normal"/>
    <w:next w:val="Normal"/>
    <w:rsid w:val="0056024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uto"/>
    </w:pPr>
    <w:rPr>
      <w:rFonts w:ascii="Arial" w:hAnsi="Arial"/>
      <w:b/>
      <w:spacing w:val="-10"/>
      <w:position w:val="7"/>
      <w:sz w:val="20"/>
      <w:szCs w:val="20"/>
    </w:rPr>
  </w:style>
  <w:style w:type="paragraph" w:customStyle="1" w:styleId="Informacinpersonal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customStyle="1" w:styleId="Logro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customStyle="1" w:styleId="Organizacin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before="220" w:after="40" w:line="220" w:lineRule="auto"/>
      <w:ind w:left="2198" w:right="-360" w:hanging="2198"/>
    </w:pPr>
    <w:rPr>
      <w:sz w:val="20"/>
      <w:szCs w:val="20"/>
    </w:rPr>
  </w:style>
  <w:style w:type="paragraph" w:customStyle="1" w:styleId="Puesto1">
    <w:name w:val="Puesto1"/>
    <w:next w:val="Logro"/>
    <w:rsid w:val="00560244"/>
    <w:pPr>
      <w:spacing w:after="40" w:line="220" w:lineRule="auto"/>
    </w:pPr>
    <w:rPr>
      <w:rFonts w:ascii="Arial" w:hAnsi="Arial"/>
      <w:b/>
      <w:spacing w:val="-10"/>
      <w:lang w:eastAsia="es-ES"/>
    </w:rPr>
  </w:style>
  <w:style w:type="paragraph" w:customStyle="1" w:styleId="Objetivo">
    <w:name w:val="Objetivo"/>
    <w:basedOn w:val="Normal"/>
    <w:next w:val="Textoindependiente"/>
    <w:rsid w:val="00560244"/>
    <w:pPr>
      <w:spacing w:before="220" w:after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/>
    <w:rsid w:val="00BD279D"/>
    <w:rPr>
      <w:rFonts w:ascii="Calibri" w:hAnsi="Calibr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BD27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D27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numPr>
        <w:numId w:val="8"/>
      </w:numPr>
    </w:pPr>
    <w:rPr>
      <w:sz w:val="20"/>
      <w:szCs w:val="20"/>
      <w:lang w:val="en-US" w:eastAsia="en-US"/>
    </w:rPr>
  </w:style>
  <w:style w:type="paragraph" w:styleId="Listaconnmeros4">
    <w:name w:val="List Number 4"/>
    <w:basedOn w:val="Normal"/>
    <w:rsid w:val="008E16A6"/>
    <w:pPr>
      <w:numPr>
        <w:numId w:val="9"/>
      </w:numPr>
    </w:pPr>
    <w:rPr>
      <w:sz w:val="20"/>
      <w:szCs w:val="20"/>
      <w:lang w:val="en-US" w:eastAsia="en-US"/>
    </w:rPr>
  </w:style>
  <w:style w:type="paragraph" w:customStyle="1" w:styleId="formtext">
    <w:name w:val="form text"/>
    <w:basedOn w:val="Normal"/>
    <w:rsid w:val="008E16A6"/>
    <w:rPr>
      <w:b/>
      <w:i/>
      <w:sz w:val="22"/>
      <w:szCs w:val="20"/>
      <w:lang w:val="en-US" w:eastAsia="en-US"/>
    </w:rPr>
  </w:style>
  <w:style w:type="paragraph" w:styleId="Listaconnmeros5">
    <w:name w:val="List Number 5"/>
    <w:basedOn w:val="Normal"/>
    <w:rsid w:val="008E16A6"/>
    <w:pPr>
      <w:numPr>
        <w:numId w:val="10"/>
      </w:numPr>
    </w:pPr>
    <w:rPr>
      <w:sz w:val="20"/>
      <w:szCs w:val="20"/>
      <w:lang w:val="en-US" w:eastAsia="en-US"/>
    </w:rPr>
  </w:style>
  <w:style w:type="paragraph" w:styleId="Listaconnmeros2">
    <w:name w:val="List Number 2"/>
    <w:basedOn w:val="Normal"/>
    <w:rsid w:val="008E16A6"/>
    <w:pPr>
      <w:numPr>
        <w:numId w:val="11"/>
      </w:numPr>
      <w:tabs>
        <w:tab w:val="clear" w:pos="720"/>
        <w:tab w:val="num" w:pos="360"/>
      </w:tabs>
      <w:ind w:left="360"/>
    </w:pPr>
    <w:rPr>
      <w:sz w:val="20"/>
      <w:szCs w:val="20"/>
      <w:lang w:val="en-US" w:eastAsia="en-US"/>
    </w:rPr>
  </w:style>
  <w:style w:type="paragraph" w:customStyle="1" w:styleId="tableheading">
    <w:name w:val="table heading"/>
    <w:basedOn w:val="Normal"/>
    <w:rsid w:val="008E16A6"/>
    <w:pPr>
      <w:spacing w:before="60"/>
    </w:pPr>
    <w:rPr>
      <w:i/>
      <w:sz w:val="18"/>
      <w:szCs w:val="20"/>
      <w:lang w:val="en-US" w:eastAsia="en-US"/>
    </w:rPr>
  </w:style>
  <w:style w:type="paragraph" w:customStyle="1" w:styleId="formtext-small">
    <w:name w:val="form text - small"/>
    <w:basedOn w:val="Normal"/>
    <w:rsid w:val="008E16A6"/>
    <w:pPr>
      <w:spacing w:before="240"/>
    </w:pPr>
    <w:rPr>
      <w:sz w:val="20"/>
      <w:szCs w:val="20"/>
      <w:lang w:val="en-US" w:eastAsia="en-US"/>
    </w:rPr>
  </w:style>
  <w:style w:type="paragraph" w:styleId="Fecha">
    <w:name w:val="Date"/>
    <w:basedOn w:val="Normal"/>
    <w:next w:val="Normal"/>
    <w:link w:val="FechaCar"/>
    <w:rsid w:val="00357147"/>
    <w:rPr>
      <w:lang w:val="en-US" w:eastAsia="en-US"/>
    </w:rPr>
  </w:style>
  <w:style w:type="character" w:customStyle="1" w:styleId="FechaCar">
    <w:name w:val="Fecha Car"/>
    <w:basedOn w:val="Fuentedeprrafopredeter"/>
    <w:link w:val="Fecha"/>
    <w:rsid w:val="00357147"/>
    <w:rPr>
      <w:sz w:val="24"/>
      <w:szCs w:val="24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7147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626F8A"/>
    <w:rPr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26F8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ctor.bravo\Documents\Grupo%20Rey\PMO\Metodologia%20Agil\Plantilla_Cierre_del_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FWJASSSE55TN-275-87</_dlc_DocId>
    <_dlc_DocIdUrl xmlns="01eb4bd6-a8ff-4439-b7eb-fe0a650fbd8a">
      <Url>https://portal.smrey.net/areas/it/_layouts/15/DocIdRedir.aspx?ID=FWJASSSE55TN-275-87</Url>
      <Description>FWJASSSE55TN-275-87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54D8598-459E-452F-AC83-73F36A196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A82D81-851F-43B0-A513-5962D5364F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378EBE-5A56-4FA8-9054-AFBF281C05E4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4.xml><?xml version="1.0" encoding="utf-8"?>
<ds:datastoreItem xmlns:ds="http://schemas.openxmlformats.org/officeDocument/2006/customXml" ds:itemID="{1E670596-5E97-43AA-8816-A9E865F0EEA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Plantilla_Cierre_del_proyecto</Template>
  <TotalTime>0</TotalTime>
  <Pages>6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Cierre del proyecto</vt:lpstr>
    </vt:vector>
  </TitlesOfParts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Cierre del proyecto</dc:title>
  <dc:creator/>
  <cp:lastModifiedBy/>
  <cp:revision>1</cp:revision>
  <dcterms:created xsi:type="dcterms:W3CDTF">2021-02-18T22:38:00Z</dcterms:created>
  <dcterms:modified xsi:type="dcterms:W3CDTF">2021-02-19T05:07:00Z</dcterms:modified>
  <cp:category>Proceso de Cierre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30db8fbf-a59f-4b32-a008-51dea7d6e4f1</vt:lpwstr>
  </property>
</Properties>
</file>